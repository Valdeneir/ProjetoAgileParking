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632" w:rsidRDefault="00E904BB">
      <w:pPr>
        <w:pStyle w:val="Ttulo"/>
        <w:rPr>
          <w:lang w:val="pt-BR"/>
        </w:rPr>
      </w:pPr>
      <w:r>
        <w:t>Agile Parking</w:t>
      </w:r>
    </w:p>
    <w:p w:rsidR="00AB0632" w:rsidRDefault="007C2E36">
      <w:pPr>
        <w:pStyle w:val="Ttulo"/>
      </w:pPr>
      <w:proofErr w:type="spellStart"/>
      <w:r>
        <w:t>Projeto</w:t>
      </w:r>
      <w:proofErr w:type="spellEnd"/>
      <w:r>
        <w:t xml:space="preserve"> </w:t>
      </w:r>
      <w:proofErr w:type="spellStart"/>
      <w:r>
        <w:t>Arquitetural</w:t>
      </w:r>
      <w:proofErr w:type="spellEnd"/>
    </w:p>
    <w:p w:rsidR="00AB0632" w:rsidRDefault="00AB0632"/>
    <w:p w:rsidR="00AB0632" w:rsidRDefault="007C2E36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AB0632" w:rsidRDefault="00AB0632">
      <w:pPr>
        <w:rPr>
          <w:rFonts w:ascii="Times" w:hAnsi="Times"/>
          <w:iCs/>
          <w:color w:val="0000FF"/>
        </w:rPr>
      </w:pPr>
    </w:p>
    <w:p w:rsidR="00E904BB" w:rsidRPr="00FA5E2E" w:rsidRDefault="007C2E36" w:rsidP="00E3767D">
      <w:pPr>
        <w:pStyle w:val="Ttulo1"/>
        <w:rPr>
          <w:rFonts w:cs="Arial"/>
          <w:sz w:val="20"/>
          <w:lang w:val="pt-BR"/>
        </w:rPr>
      </w:pPr>
      <w:bookmarkStart w:id="0" w:name="_Toc436203377"/>
      <w:bookmarkStart w:id="1" w:name="_Toc452813577"/>
      <w:r w:rsidRPr="00FA5E2E">
        <w:rPr>
          <w:rFonts w:cs="Arial"/>
          <w:sz w:val="20"/>
          <w:lang w:val="pt-BR"/>
        </w:rPr>
        <w:t>Objetivo</w:t>
      </w:r>
    </w:p>
    <w:p w:rsidR="00423BAA" w:rsidRPr="00FA5E2E" w:rsidRDefault="00F20066" w:rsidP="00423BAA">
      <w:pPr>
        <w:pStyle w:val="InfoBlue"/>
        <w:rPr>
          <w:rFonts w:ascii="Arial" w:hAnsi="Arial" w:cs="Arial"/>
          <w:color w:val="auto"/>
          <w:lang w:val="pt-BR"/>
        </w:rPr>
      </w:pPr>
      <w:r w:rsidRPr="00FA5E2E">
        <w:rPr>
          <w:rFonts w:ascii="Arial" w:hAnsi="Arial" w:cs="Arial"/>
          <w:color w:val="auto"/>
          <w:lang w:val="pt-BR"/>
        </w:rPr>
        <w:tab/>
      </w:r>
      <w:r w:rsidR="00423BAA" w:rsidRPr="00FA5E2E">
        <w:rPr>
          <w:rFonts w:ascii="Arial" w:hAnsi="Arial" w:cs="Arial"/>
          <w:color w:val="auto"/>
          <w:lang w:val="pt-BR"/>
        </w:rPr>
        <w:t>As arquiteturas utilizadas no sistema baseiam-se na arquitetura em camadas MVC.</w:t>
      </w:r>
    </w:p>
    <w:p w:rsidR="00423BAA" w:rsidRPr="00FA5E2E" w:rsidRDefault="00423BAA" w:rsidP="00423BAA">
      <w:pPr>
        <w:widowControl/>
        <w:shd w:val="clear" w:color="auto" w:fill="FFFFFF"/>
        <w:spacing w:after="150" w:line="240" w:lineRule="auto"/>
        <w:rPr>
          <w:rFonts w:ascii="Arial" w:hAnsi="Arial" w:cs="Arial"/>
          <w:lang w:eastAsia="pt-BR"/>
        </w:rPr>
      </w:pPr>
      <w:r w:rsidRPr="00FA5E2E">
        <w:rPr>
          <w:rFonts w:ascii="Arial" w:hAnsi="Arial" w:cs="Arial"/>
          <w:lang w:val="pt-BR" w:eastAsia="pt-BR"/>
        </w:rPr>
        <w:t>Objetivos</w:t>
      </w:r>
      <w:r w:rsidRPr="00FA5E2E">
        <w:rPr>
          <w:rFonts w:ascii="Arial" w:hAnsi="Arial" w:cs="Arial"/>
          <w:lang w:eastAsia="pt-BR"/>
        </w:rPr>
        <w:t>:</w:t>
      </w:r>
    </w:p>
    <w:p w:rsidR="00423BAA" w:rsidRPr="00FA5E2E" w:rsidRDefault="00423BAA" w:rsidP="00423BAA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lang w:val="pt-BR" w:eastAsia="pt-BR"/>
        </w:rPr>
      </w:pPr>
      <w:r w:rsidRPr="00FA5E2E">
        <w:rPr>
          <w:rFonts w:ascii="Arial" w:hAnsi="Arial" w:cs="Arial"/>
          <w:lang w:val="pt-BR" w:eastAsia="pt-BR"/>
        </w:rPr>
        <w:t>Separação de componentes por responsabilidades em comum.</w:t>
      </w:r>
    </w:p>
    <w:p w:rsidR="00423BAA" w:rsidRPr="00FA5E2E" w:rsidRDefault="00423BAA" w:rsidP="00423BAA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lang w:val="pt-BR" w:eastAsia="pt-BR"/>
        </w:rPr>
      </w:pPr>
      <w:r w:rsidRPr="00FA5E2E">
        <w:rPr>
          <w:rFonts w:ascii="Arial" w:hAnsi="Arial" w:cs="Arial"/>
          <w:lang w:val="pt-BR" w:eastAsia="pt-BR"/>
        </w:rPr>
        <w:t>Utilizado para estruturar e definir melhor as funcionalidades de um sistema.</w:t>
      </w:r>
    </w:p>
    <w:p w:rsidR="00E904BB" w:rsidRPr="00FA5E2E" w:rsidRDefault="00423BAA" w:rsidP="0092398D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i/>
          <w:lang w:val="pt-BR"/>
        </w:rPr>
      </w:pPr>
      <w:r w:rsidRPr="00FA5E2E">
        <w:rPr>
          <w:rFonts w:ascii="Arial" w:hAnsi="Arial" w:cs="Arial"/>
          <w:lang w:val="pt-BR" w:eastAsia="pt-BR"/>
        </w:rPr>
        <w:t>Separar o código de acesso aos dados do código de negócio e interface com o usuário (Modularidade)</w:t>
      </w:r>
    </w:p>
    <w:bookmarkEnd w:id="0"/>
    <w:bookmarkEnd w:id="1"/>
    <w:p w:rsidR="00AB0632" w:rsidRPr="00FA5E2E" w:rsidRDefault="007C2E36">
      <w:pPr>
        <w:pStyle w:val="Ttulo1"/>
        <w:rPr>
          <w:rFonts w:cs="Arial"/>
          <w:sz w:val="20"/>
          <w:lang w:val="pt-BR"/>
        </w:rPr>
      </w:pPr>
      <w:r w:rsidRPr="00FA5E2E">
        <w:rPr>
          <w:rFonts w:cs="Arial"/>
          <w:sz w:val="20"/>
          <w:lang w:val="pt-BR"/>
        </w:rPr>
        <w:t>Metas Arquiteturais e Filosofia</w:t>
      </w:r>
    </w:p>
    <w:p w:rsidR="00F20066" w:rsidRPr="00FA5E2E" w:rsidRDefault="00F20066" w:rsidP="00F20066">
      <w:pPr>
        <w:rPr>
          <w:rFonts w:ascii="Arial" w:hAnsi="Arial" w:cs="Arial"/>
          <w:lang w:val="pt-BR"/>
        </w:rPr>
      </w:pPr>
    </w:p>
    <w:p w:rsidR="00456E62" w:rsidRPr="00FA5E2E" w:rsidRDefault="00456E62" w:rsidP="00F20066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Implantação</w:t>
      </w:r>
      <w:r w:rsidR="00CA2542" w:rsidRPr="00FA5E2E">
        <w:rPr>
          <w:rFonts w:ascii="Arial" w:hAnsi="Arial" w:cs="Arial"/>
          <w:lang w:val="pt-BR"/>
        </w:rPr>
        <w:t xml:space="preserve"> de um sistema Web</w:t>
      </w:r>
      <w:r w:rsidRPr="00FA5E2E">
        <w:rPr>
          <w:rFonts w:ascii="Arial" w:hAnsi="Arial" w:cs="Arial"/>
          <w:lang w:val="pt-BR"/>
        </w:rPr>
        <w:t xml:space="preserve"> Simples e de fácil acesso;</w:t>
      </w:r>
    </w:p>
    <w:p w:rsidR="00F20066" w:rsidRPr="00FA5E2E" w:rsidRDefault="00456E62" w:rsidP="00F20066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Necessidade de manutenção mínima;</w:t>
      </w:r>
    </w:p>
    <w:p w:rsidR="00456E62" w:rsidRPr="00FA5E2E" w:rsidRDefault="00456E62" w:rsidP="00F20066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Verificação de desempenho continua;</w:t>
      </w:r>
    </w:p>
    <w:p w:rsidR="00456E62" w:rsidRPr="00FA5E2E" w:rsidRDefault="00456E62" w:rsidP="00F20066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Aplicações de verificação de usuários e funcionários no banco de dados;</w:t>
      </w:r>
    </w:p>
    <w:p w:rsidR="00456E62" w:rsidRPr="00FA5E2E" w:rsidRDefault="00456E62" w:rsidP="00F20066">
      <w:pPr>
        <w:pStyle w:val="PargrafodaLista"/>
        <w:numPr>
          <w:ilvl w:val="0"/>
          <w:numId w:val="32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Sistema será adaptado para funcionar em diversos navegadores;</w:t>
      </w:r>
    </w:p>
    <w:p w:rsidR="00F20066" w:rsidRPr="00FA5E2E" w:rsidRDefault="00F20066" w:rsidP="00F20066">
      <w:pPr>
        <w:rPr>
          <w:rFonts w:ascii="Arial" w:hAnsi="Arial" w:cs="Arial"/>
          <w:lang w:val="pt-BR"/>
        </w:rPr>
      </w:pPr>
    </w:p>
    <w:p w:rsidR="00AB0632" w:rsidRPr="00FA5E2E" w:rsidRDefault="007C2E36">
      <w:pPr>
        <w:pStyle w:val="Ttulo1"/>
        <w:rPr>
          <w:rFonts w:cs="Arial"/>
          <w:sz w:val="20"/>
        </w:rPr>
      </w:pPr>
      <w:r w:rsidRPr="00FA5E2E">
        <w:rPr>
          <w:rFonts w:cs="Arial"/>
          <w:sz w:val="20"/>
          <w:lang w:val="pt-BR"/>
        </w:rPr>
        <w:t>Premissas</w:t>
      </w:r>
      <w:r w:rsidRPr="00FA5E2E">
        <w:rPr>
          <w:rFonts w:cs="Arial"/>
          <w:sz w:val="20"/>
        </w:rPr>
        <w:t xml:space="preserve"> e </w:t>
      </w:r>
      <w:r w:rsidRPr="00FA5E2E">
        <w:rPr>
          <w:rFonts w:cs="Arial"/>
          <w:sz w:val="20"/>
          <w:lang w:val="pt-BR"/>
        </w:rPr>
        <w:t>Dependências</w:t>
      </w:r>
    </w:p>
    <w:p w:rsidR="00720078" w:rsidRPr="00FA5E2E" w:rsidRDefault="00720078" w:rsidP="00F51B45">
      <w:pPr>
        <w:rPr>
          <w:rFonts w:ascii="Arial" w:hAnsi="Arial" w:cs="Arial"/>
        </w:rPr>
      </w:pPr>
    </w:p>
    <w:p w:rsidR="00720078" w:rsidRPr="00FA5E2E" w:rsidRDefault="00B73070" w:rsidP="001336B0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At</w:t>
      </w:r>
      <w:r w:rsidR="00F51B45" w:rsidRPr="00FA5E2E">
        <w:rPr>
          <w:rFonts w:ascii="Arial" w:hAnsi="Arial" w:cs="Arial"/>
          <w:lang w:val="pt-BR"/>
        </w:rPr>
        <w:t>ender a todas as funcionalidades do sistema</w:t>
      </w:r>
      <w:r w:rsidRPr="00FA5E2E">
        <w:rPr>
          <w:rFonts w:ascii="Arial" w:hAnsi="Arial" w:cs="Arial"/>
          <w:lang w:val="pt-BR"/>
        </w:rPr>
        <w:t>;</w:t>
      </w:r>
    </w:p>
    <w:p w:rsidR="00B73070" w:rsidRPr="00FA5E2E" w:rsidRDefault="00B73070" w:rsidP="00F51B45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Qualifi</w:t>
      </w:r>
      <w:r w:rsidR="001336B0" w:rsidRPr="00FA5E2E">
        <w:rPr>
          <w:rFonts w:ascii="Arial" w:hAnsi="Arial" w:cs="Arial"/>
          <w:lang w:val="pt-BR"/>
        </w:rPr>
        <w:t>cação</w:t>
      </w:r>
      <w:r w:rsidRPr="00FA5E2E">
        <w:rPr>
          <w:rFonts w:ascii="Arial" w:hAnsi="Arial" w:cs="Arial"/>
          <w:lang w:val="pt-BR"/>
        </w:rPr>
        <w:t xml:space="preserve"> na plataforma escolhida;</w:t>
      </w:r>
    </w:p>
    <w:p w:rsidR="00B73070" w:rsidRPr="00FA5E2E" w:rsidRDefault="001336B0" w:rsidP="00F51B45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 xml:space="preserve">Habilidade </w:t>
      </w:r>
      <w:r w:rsidR="00B73070" w:rsidRPr="00FA5E2E">
        <w:rPr>
          <w:rFonts w:ascii="Arial" w:hAnsi="Arial" w:cs="Arial"/>
          <w:lang w:val="pt-BR"/>
        </w:rPr>
        <w:t>nas ferramentas escolhidas;</w:t>
      </w:r>
    </w:p>
    <w:p w:rsidR="00B73070" w:rsidRPr="00FA5E2E" w:rsidRDefault="001336B0" w:rsidP="00F51B45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Aproveitamento do</w:t>
      </w:r>
      <w:r w:rsidR="00B73070" w:rsidRPr="00FA5E2E">
        <w:rPr>
          <w:rFonts w:ascii="Arial" w:hAnsi="Arial" w:cs="Arial"/>
          <w:lang w:val="pt-BR"/>
        </w:rPr>
        <w:t xml:space="preserve"> tempo ocioso durante o projeto;</w:t>
      </w:r>
    </w:p>
    <w:p w:rsidR="00F51B45" w:rsidRPr="00FA5E2E" w:rsidRDefault="00F51B45" w:rsidP="00F51B45">
      <w:pPr>
        <w:rPr>
          <w:rFonts w:ascii="Arial" w:hAnsi="Arial" w:cs="Arial"/>
          <w:lang w:val="pt-BR"/>
        </w:rPr>
      </w:pPr>
    </w:p>
    <w:p w:rsidR="00110F23" w:rsidRPr="00FA5E2E" w:rsidRDefault="007C2E36" w:rsidP="0016570E">
      <w:pPr>
        <w:pStyle w:val="Ttulo1"/>
        <w:rPr>
          <w:rFonts w:cs="Arial"/>
          <w:sz w:val="20"/>
          <w:lang w:val="pt-BR"/>
        </w:rPr>
      </w:pPr>
      <w:r w:rsidRPr="00FA5E2E">
        <w:rPr>
          <w:rFonts w:cs="Arial"/>
          <w:sz w:val="20"/>
          <w:lang w:val="pt-BR"/>
        </w:rPr>
        <w:t>Requisitos Críticos da Arquitetura</w:t>
      </w:r>
    </w:p>
    <w:p w:rsidR="00110F23" w:rsidRPr="00FA5E2E" w:rsidRDefault="00110F23" w:rsidP="00110F23">
      <w:pPr>
        <w:rPr>
          <w:rFonts w:ascii="Arial" w:hAnsi="Arial" w:cs="Arial"/>
          <w:lang w:val="pt-BR"/>
        </w:rPr>
      </w:pPr>
    </w:p>
    <w:p w:rsidR="009A20CB" w:rsidRPr="00FA5E2E" w:rsidRDefault="00303364" w:rsidP="00110F23">
      <w:pPr>
        <w:rPr>
          <w:rFonts w:ascii="Arial" w:hAnsi="Arial" w:cs="Arial"/>
          <w:lang w:val="pt-BR"/>
        </w:rPr>
      </w:pPr>
      <w:hyperlink r:id="rId9" w:history="1">
        <w:r w:rsidR="009A20CB" w:rsidRPr="00FA5E2E">
          <w:rPr>
            <w:rStyle w:val="Hyperlink"/>
            <w:rFonts w:ascii="Arial" w:hAnsi="Arial" w:cs="Arial"/>
            <w:color w:val="800080"/>
            <w:lang w:val="pt-BR"/>
          </w:rPr>
          <w:t>http://pt.wikipedia.org/wiki/CRUD</w:t>
        </w:r>
      </w:hyperlink>
    </w:p>
    <w:p w:rsidR="009A20CB" w:rsidRPr="00FA5E2E" w:rsidRDefault="009A20CB" w:rsidP="00110F23">
      <w:pPr>
        <w:rPr>
          <w:rFonts w:ascii="Arial" w:hAnsi="Arial" w:cs="Arial"/>
          <w:lang w:val="pt-BR"/>
        </w:rPr>
      </w:pPr>
    </w:p>
    <w:p w:rsidR="009A20CB" w:rsidRPr="00FA5E2E" w:rsidRDefault="00303364" w:rsidP="00110F23">
      <w:pPr>
        <w:rPr>
          <w:rFonts w:ascii="Arial" w:hAnsi="Arial" w:cs="Arial"/>
          <w:lang w:val="pt-BR"/>
        </w:rPr>
      </w:pPr>
      <w:hyperlink r:id="rId10" w:history="1">
        <w:r w:rsidR="009A20CB" w:rsidRPr="00FA5E2E">
          <w:rPr>
            <w:rStyle w:val="Hyperlink"/>
            <w:rFonts w:ascii="Arial" w:hAnsi="Arial" w:cs="Arial"/>
            <w:color w:val="800080"/>
            <w:lang w:val="pt-BR"/>
          </w:rPr>
          <w:t>http://java.sun.com/javaee/javaserverfaces/</w:t>
        </w:r>
      </w:hyperlink>
    </w:p>
    <w:p w:rsidR="009A20CB" w:rsidRPr="00FA5E2E" w:rsidRDefault="009A20CB" w:rsidP="00110F23">
      <w:pPr>
        <w:rPr>
          <w:rFonts w:ascii="Arial" w:hAnsi="Arial" w:cs="Arial"/>
          <w:lang w:val="pt-BR"/>
        </w:rPr>
      </w:pPr>
    </w:p>
    <w:p w:rsidR="009A20CB" w:rsidRPr="00FA5E2E" w:rsidRDefault="00303364" w:rsidP="00110F23">
      <w:pPr>
        <w:rPr>
          <w:rFonts w:ascii="Arial" w:hAnsi="Arial" w:cs="Arial"/>
          <w:lang w:val="pt-BR"/>
        </w:rPr>
      </w:pPr>
      <w:hyperlink r:id="rId11" w:history="1">
        <w:r w:rsidR="009A20CB" w:rsidRPr="00FA5E2E">
          <w:rPr>
            <w:rStyle w:val="Hyperlink"/>
            <w:rFonts w:ascii="Arial" w:hAnsi="Arial" w:cs="Arial"/>
            <w:color w:val="800080"/>
            <w:lang w:val="pt-BR"/>
          </w:rPr>
          <w:t>http://pt.wikipedia.org/wiki/MVC</w:t>
        </w:r>
      </w:hyperlink>
    </w:p>
    <w:p w:rsidR="0094703B" w:rsidRPr="00FA5E2E" w:rsidRDefault="0094703B" w:rsidP="0094703B">
      <w:pPr>
        <w:rPr>
          <w:rFonts w:ascii="Arial" w:hAnsi="Arial" w:cs="Arial"/>
          <w:lang w:val="pt-BR"/>
        </w:rPr>
      </w:pPr>
    </w:p>
    <w:p w:rsidR="00AB0632" w:rsidRPr="00FA5E2E" w:rsidRDefault="007C2E36">
      <w:pPr>
        <w:pStyle w:val="Ttulo1"/>
        <w:rPr>
          <w:rFonts w:cs="Arial"/>
          <w:sz w:val="20"/>
          <w:lang w:val="pt-BR"/>
        </w:rPr>
      </w:pPr>
      <w:r w:rsidRPr="00FA5E2E">
        <w:rPr>
          <w:rFonts w:cs="Arial"/>
          <w:sz w:val="20"/>
          <w:lang w:val="pt-BR"/>
        </w:rPr>
        <w:t>Decisões, Restrições e Justificativas</w:t>
      </w:r>
    </w:p>
    <w:p w:rsidR="001336B0" w:rsidRPr="00FA5E2E" w:rsidRDefault="001336B0" w:rsidP="001336B0">
      <w:pPr>
        <w:rPr>
          <w:rFonts w:ascii="Arial" w:hAnsi="Arial" w:cs="Arial"/>
          <w:lang w:val="pt-BR"/>
        </w:rPr>
      </w:pPr>
    </w:p>
    <w:p w:rsidR="00ED2AAA" w:rsidRPr="00FA5E2E" w:rsidRDefault="001D5AC6" w:rsidP="001D5AC6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Implementação de</w:t>
      </w:r>
      <w:r w:rsidR="001336B0" w:rsidRPr="00FA5E2E">
        <w:rPr>
          <w:rFonts w:ascii="Arial" w:hAnsi="Arial" w:cs="Arial"/>
          <w:lang w:val="pt-BR"/>
        </w:rPr>
        <w:t xml:space="preserve"> ferramentas auxiliares: Foram usadas ferramentas como </w:t>
      </w:r>
      <w:proofErr w:type="spellStart"/>
      <w:r w:rsidR="001336B0" w:rsidRPr="00FA5E2E">
        <w:rPr>
          <w:rFonts w:ascii="Arial" w:hAnsi="Arial" w:cs="Arial"/>
          <w:lang w:val="pt-BR"/>
        </w:rPr>
        <w:t>primeface</w:t>
      </w:r>
      <w:proofErr w:type="spellEnd"/>
      <w:r w:rsidR="001336B0" w:rsidRPr="00FA5E2E">
        <w:rPr>
          <w:rFonts w:ascii="Arial" w:hAnsi="Arial" w:cs="Arial"/>
          <w:lang w:val="pt-BR"/>
        </w:rPr>
        <w:t xml:space="preserve"> e </w:t>
      </w:r>
      <w:proofErr w:type="spellStart"/>
      <w:r w:rsidR="001336B0" w:rsidRPr="00FA5E2E">
        <w:rPr>
          <w:rFonts w:ascii="Arial" w:hAnsi="Arial" w:cs="Arial"/>
          <w:lang w:val="pt-BR"/>
        </w:rPr>
        <w:t>hibernate</w:t>
      </w:r>
      <w:proofErr w:type="spellEnd"/>
      <w:r w:rsidR="001336B0" w:rsidRPr="00FA5E2E">
        <w:rPr>
          <w:rFonts w:ascii="Arial" w:hAnsi="Arial" w:cs="Arial"/>
          <w:lang w:val="pt-BR"/>
        </w:rPr>
        <w:t xml:space="preserve"> para facilitar no designer e na comunicação do sistema</w:t>
      </w:r>
      <w:r w:rsidR="00ED2AAA" w:rsidRPr="00FA5E2E">
        <w:rPr>
          <w:rFonts w:ascii="Arial" w:hAnsi="Arial" w:cs="Arial"/>
          <w:lang w:val="pt-BR"/>
        </w:rPr>
        <w:t xml:space="preserve"> web.</w:t>
      </w:r>
    </w:p>
    <w:p w:rsidR="001D5AC6" w:rsidRPr="00FA5E2E" w:rsidRDefault="001D5AC6" w:rsidP="001D5AC6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Padrão da Arquitetura: Utilização de padrão MVC.</w:t>
      </w:r>
    </w:p>
    <w:p w:rsidR="00ED2AAA" w:rsidRPr="00FA5E2E" w:rsidRDefault="00ED2AAA" w:rsidP="001336B0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FA5E2E">
        <w:rPr>
          <w:rFonts w:ascii="Arial" w:hAnsi="Arial" w:cs="Arial"/>
          <w:lang w:val="pt-BR"/>
        </w:rPr>
        <w:t>Mudança no cronograma: Devido à dificuldade de acesso à internet.</w:t>
      </w:r>
    </w:p>
    <w:p w:rsidR="00ED2AAA" w:rsidRPr="00FA5E2E" w:rsidRDefault="00ED2AAA" w:rsidP="00ED2AAA">
      <w:pPr>
        <w:pStyle w:val="PargrafodaLista"/>
        <w:rPr>
          <w:rFonts w:ascii="Arial" w:hAnsi="Arial" w:cs="Arial"/>
          <w:lang w:val="pt-BR"/>
        </w:rPr>
      </w:pPr>
    </w:p>
    <w:p w:rsidR="00AB0632" w:rsidRPr="00FA5E2E" w:rsidRDefault="007C2E36">
      <w:pPr>
        <w:pStyle w:val="Ttulo1"/>
        <w:rPr>
          <w:rFonts w:cs="Arial"/>
          <w:sz w:val="20"/>
        </w:rPr>
      </w:pPr>
      <w:r w:rsidRPr="00FA5E2E">
        <w:rPr>
          <w:rFonts w:cs="Arial"/>
          <w:sz w:val="20"/>
          <w:lang w:val="pt-BR"/>
        </w:rPr>
        <w:t>Mecanismos</w:t>
      </w:r>
      <w:r w:rsidRPr="00FA5E2E">
        <w:rPr>
          <w:rFonts w:cs="Arial"/>
          <w:sz w:val="20"/>
        </w:rPr>
        <w:t xml:space="preserve"> </w:t>
      </w:r>
      <w:r w:rsidRPr="00FA5E2E">
        <w:rPr>
          <w:rFonts w:cs="Arial"/>
          <w:sz w:val="20"/>
          <w:lang w:val="pt-BR"/>
        </w:rPr>
        <w:t>Arquiteturais</w:t>
      </w:r>
    </w:p>
    <w:p w:rsidR="00096D4A" w:rsidRPr="00FA5E2E" w:rsidRDefault="00096D4A" w:rsidP="00096D4A">
      <w:pPr>
        <w:rPr>
          <w:rFonts w:ascii="Arial" w:hAnsi="Arial" w:cs="Arial"/>
        </w:rPr>
      </w:pPr>
    </w:p>
    <w:p w:rsidR="00147530" w:rsidRPr="00FA5E2E" w:rsidRDefault="00147530" w:rsidP="00147530">
      <w:pPr>
        <w:rPr>
          <w:rFonts w:ascii="Arial" w:hAnsi="Arial" w:cs="Arial"/>
          <w:u w:val="single"/>
          <w:lang w:val="pt-BR"/>
        </w:rPr>
      </w:pPr>
      <w:r w:rsidRPr="00FA5E2E">
        <w:rPr>
          <w:rFonts w:ascii="Arial" w:hAnsi="Arial" w:cs="Arial"/>
          <w:lang w:val="pt-BR"/>
        </w:rPr>
        <w:t xml:space="preserve">A arquitetura desse projeto é baseada no fundamento JSF com </w:t>
      </w:r>
      <w:proofErr w:type="spellStart"/>
      <w:r w:rsidRPr="00FA5E2E">
        <w:rPr>
          <w:rFonts w:ascii="Arial" w:hAnsi="Arial" w:cs="Arial"/>
          <w:lang w:val="pt-BR"/>
        </w:rPr>
        <w:t>Primeface</w:t>
      </w:r>
      <w:proofErr w:type="spellEnd"/>
      <w:r w:rsidRPr="00FA5E2E">
        <w:rPr>
          <w:rFonts w:ascii="Arial" w:hAnsi="Arial" w:cs="Arial"/>
          <w:lang w:val="pt-BR"/>
        </w:rPr>
        <w:t xml:space="preserve"> e injeção de dependências, </w:t>
      </w:r>
      <w:r w:rsidRPr="00FA5E2E">
        <w:rPr>
          <w:rFonts w:ascii="Arial" w:hAnsi="Arial" w:cs="Arial"/>
          <w:lang w:val="pt-BR"/>
        </w:rPr>
        <w:lastRenderedPageBreak/>
        <w:t xml:space="preserve">logo para cada camada existe um jeito diferente de se fazer nessa seção ira descrever cada um </w:t>
      </w:r>
      <w:r w:rsidR="004703D8" w:rsidRPr="00FA5E2E">
        <w:rPr>
          <w:rFonts w:ascii="Arial" w:hAnsi="Arial" w:cs="Arial"/>
          <w:lang w:val="pt-BR"/>
        </w:rPr>
        <w:t xml:space="preserve">para se utilizar </w:t>
      </w:r>
      <w:r w:rsidRPr="00FA5E2E">
        <w:rPr>
          <w:rFonts w:ascii="Arial" w:hAnsi="Arial" w:cs="Arial"/>
          <w:lang w:val="pt-BR"/>
        </w:rPr>
        <w:t>esse framework</w:t>
      </w:r>
      <w:r w:rsidRPr="00FA5E2E">
        <w:rPr>
          <w:rFonts w:ascii="Arial" w:hAnsi="Arial" w:cs="Arial"/>
          <w:u w:val="single"/>
          <w:lang w:val="pt-BR"/>
        </w:rPr>
        <w:t>.</w:t>
      </w:r>
    </w:p>
    <w:p w:rsidR="0021377F" w:rsidRPr="00FA5E2E" w:rsidRDefault="0021377F" w:rsidP="00147530">
      <w:pPr>
        <w:rPr>
          <w:rFonts w:ascii="Arial" w:hAnsi="Arial" w:cs="Arial"/>
          <w:u w:val="single"/>
          <w:lang w:val="pt-BR"/>
        </w:rPr>
      </w:pPr>
    </w:p>
    <w:p w:rsidR="0021377F" w:rsidRPr="00FA5E2E" w:rsidRDefault="0021377F" w:rsidP="0021377F">
      <w:pPr>
        <w:widowControl/>
        <w:spacing w:line="240" w:lineRule="auto"/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  <w:r w:rsidRPr="00FA5E2E">
        <w:rPr>
          <w:rFonts w:ascii="Arial" w:hAnsi="Arial" w:cs="Arial"/>
          <w:b/>
          <w:bCs/>
          <w:color w:val="000000"/>
          <w:u w:val="single"/>
          <w:lang w:val="pt-BR" w:eastAsia="pt-BR"/>
        </w:rPr>
        <w:t>Construir um CRUD:</w:t>
      </w:r>
    </w:p>
    <w:p w:rsidR="009A20CB" w:rsidRPr="00FA5E2E" w:rsidRDefault="009A20CB" w:rsidP="0021377F">
      <w:pPr>
        <w:widowControl/>
        <w:spacing w:line="240" w:lineRule="auto"/>
        <w:jc w:val="both"/>
        <w:rPr>
          <w:rFonts w:ascii="Arial" w:hAnsi="Arial" w:cs="Arial"/>
          <w:color w:val="000000"/>
          <w:u w:val="single"/>
          <w:lang w:val="pt-BR" w:eastAsia="pt-BR"/>
        </w:rPr>
      </w:pPr>
    </w:p>
    <w:p w:rsidR="0021377F" w:rsidRPr="00FA5E2E" w:rsidRDefault="0021377F" w:rsidP="0021377F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FA5E2E">
        <w:rPr>
          <w:rFonts w:ascii="Arial" w:hAnsi="Arial" w:cs="Arial"/>
          <w:color w:val="000000"/>
          <w:lang w:val="pt-BR" w:eastAsia="pt-BR"/>
        </w:rPr>
        <w:t>Em termos de desenvolvimento, um CRUD estabelece os procedimentos básicos operacionais para um componente de um sistema. Por componente, utilizando orientação a objetos, entendemos como um objeto pertencente ao modelo (um Cliente, um Produto, por exemplo). Por procedimentos básicos, entendemos como as operações de inclusão (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create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>), seleção (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read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>), atualização (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update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>) e exclusão (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destroy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 xml:space="preserve">) associadas a um desses objetos. Todo sistema possui seus 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CRUDs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>. Ao mostrar um exemplo de criação de CRUD, temos base para a criação de várias etapas de um sistema.</w:t>
      </w:r>
    </w:p>
    <w:p w:rsidR="0021377F" w:rsidRPr="00FA5E2E" w:rsidRDefault="0021377F" w:rsidP="00147530">
      <w:pPr>
        <w:rPr>
          <w:rFonts w:ascii="Arial" w:hAnsi="Arial" w:cs="Arial"/>
          <w:u w:val="single"/>
          <w:lang w:val="pt-BR"/>
        </w:rPr>
      </w:pPr>
    </w:p>
    <w:p w:rsidR="00752427" w:rsidRPr="00FA5E2E" w:rsidRDefault="00752427" w:rsidP="00147530">
      <w:pPr>
        <w:rPr>
          <w:rFonts w:ascii="Arial" w:hAnsi="Arial" w:cs="Arial"/>
          <w:u w:val="single"/>
          <w:lang w:val="pt-BR"/>
        </w:rPr>
      </w:pPr>
    </w:p>
    <w:p w:rsidR="00752427" w:rsidRPr="00FA5E2E" w:rsidRDefault="00752427" w:rsidP="00147530">
      <w:pPr>
        <w:rPr>
          <w:rFonts w:ascii="Arial" w:hAnsi="Arial" w:cs="Arial"/>
          <w:u w:val="single"/>
          <w:lang w:val="pt-BR"/>
        </w:rPr>
      </w:pPr>
    </w:p>
    <w:p w:rsidR="0021377F" w:rsidRPr="00FA5E2E" w:rsidRDefault="0021377F" w:rsidP="0021377F">
      <w:pPr>
        <w:widowControl/>
        <w:spacing w:line="240" w:lineRule="auto"/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  <w:r w:rsidRPr="00FA5E2E">
        <w:rPr>
          <w:rFonts w:ascii="Arial" w:hAnsi="Arial" w:cs="Arial"/>
          <w:b/>
          <w:bCs/>
          <w:color w:val="000000"/>
          <w:u w:val="single"/>
          <w:lang w:val="pt-BR" w:eastAsia="pt-BR"/>
        </w:rPr>
        <w:t>Trabalhar com JSF:</w:t>
      </w:r>
    </w:p>
    <w:p w:rsidR="009A20CB" w:rsidRPr="00FA5E2E" w:rsidRDefault="009A20CB" w:rsidP="0021377F">
      <w:pPr>
        <w:widowControl/>
        <w:spacing w:line="240" w:lineRule="auto"/>
        <w:jc w:val="both"/>
        <w:rPr>
          <w:rFonts w:ascii="Arial" w:hAnsi="Arial" w:cs="Arial"/>
          <w:color w:val="000000"/>
          <w:u w:val="single"/>
          <w:lang w:val="pt-BR" w:eastAsia="pt-BR"/>
        </w:rPr>
      </w:pPr>
    </w:p>
    <w:p w:rsidR="0021377F" w:rsidRPr="00FA5E2E" w:rsidRDefault="0021377F" w:rsidP="0021377F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FA5E2E">
        <w:rPr>
          <w:rFonts w:ascii="Arial" w:hAnsi="Arial" w:cs="Arial"/>
          <w:color w:val="000000"/>
          <w:lang w:val="pt-BR" w:eastAsia="pt-BR"/>
        </w:rPr>
        <w:t xml:space="preserve">O Java 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ServerFaces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 xml:space="preserve"> é uma das mais atuais alternativas para se construir a camada 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view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 xml:space="preserve"> da aplicação web. Ela permite ao desenvolvedor utilizar 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tags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 xml:space="preserve"> específicas, sem nenhuma codificação nativa em Java (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scriptles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 xml:space="preserve">) no arquivo 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jsp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 xml:space="preserve">. As páginas dinâmicas ficam ligadas diretamente aos </w:t>
      </w:r>
      <w:proofErr w:type="spellStart"/>
      <w:r w:rsidRPr="00FA5E2E">
        <w:rPr>
          <w:rFonts w:ascii="Arial" w:hAnsi="Arial" w:cs="Arial"/>
          <w:color w:val="000000"/>
          <w:lang w:val="pt-BR" w:eastAsia="pt-BR"/>
        </w:rPr>
        <w:t>Beans</w:t>
      </w:r>
      <w:proofErr w:type="spellEnd"/>
      <w:r w:rsidRPr="00FA5E2E">
        <w:rPr>
          <w:rFonts w:ascii="Arial" w:hAnsi="Arial" w:cs="Arial"/>
          <w:color w:val="000000"/>
          <w:lang w:val="pt-BR" w:eastAsia="pt-BR"/>
        </w:rPr>
        <w:t>. A produtividade é favorecida e a manutenção facilitada, como veremos.</w:t>
      </w:r>
    </w:p>
    <w:p w:rsidR="0021377F" w:rsidRPr="00FA5E2E" w:rsidRDefault="0021377F" w:rsidP="0021377F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FA5E2E" w:rsidRDefault="004C7406" w:rsidP="0021377F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FA5E2E">
        <w:rPr>
          <w:rFonts w:ascii="Arial" w:hAnsi="Arial" w:cs="Arial"/>
          <w:noProof/>
          <w:lang w:val="pt-BR" w:eastAsia="pt-BR"/>
        </w:rPr>
        <w:drawing>
          <wp:inline distT="0" distB="0" distL="0" distR="0" wp14:anchorId="796BD402" wp14:editId="38B13C2D">
            <wp:extent cx="5943600" cy="2974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FA5E2E" w:rsidRDefault="00FA5E2E" w:rsidP="0021377F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Pr="00FA5E2E" w:rsidRDefault="00FA5E2E" w:rsidP="0021377F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Default="00FA5E2E" w:rsidP="00FA5E2E">
      <w:pPr>
        <w:rPr>
          <w:rFonts w:ascii="Arial" w:hAnsi="Arial" w:cs="Arial"/>
          <w:b/>
          <w:u w:val="single"/>
          <w:lang w:val="pt-BR"/>
        </w:rPr>
      </w:pPr>
      <w:r w:rsidRPr="00FA5E2E">
        <w:rPr>
          <w:rFonts w:ascii="Arial" w:hAnsi="Arial" w:cs="Arial"/>
          <w:b/>
          <w:u w:val="single"/>
          <w:lang w:val="pt-BR"/>
        </w:rPr>
        <w:t xml:space="preserve">Padrão JSF com MVC: </w:t>
      </w:r>
    </w:p>
    <w:p w:rsidR="00C50D8D" w:rsidRPr="00FA5E2E" w:rsidRDefault="00C50D8D" w:rsidP="00FA5E2E">
      <w:pPr>
        <w:rPr>
          <w:rFonts w:ascii="Arial" w:hAnsi="Arial" w:cs="Arial"/>
          <w:b/>
          <w:u w:val="single"/>
          <w:lang w:val="pt-BR"/>
        </w:rPr>
      </w:pPr>
    </w:p>
    <w:p w:rsidR="00FA5E2E" w:rsidRPr="00FA5E2E" w:rsidRDefault="00FA5E2E" w:rsidP="00FA5E2E">
      <w:pPr>
        <w:rPr>
          <w:rFonts w:ascii="Arial" w:hAnsi="Arial" w:cs="Arial"/>
          <w:b/>
          <w:u w:val="single"/>
          <w:lang w:val="pt-BR"/>
        </w:rPr>
      </w:pPr>
    </w:p>
    <w:p w:rsidR="00FA5E2E" w:rsidRPr="00FA5E2E" w:rsidRDefault="00FA5E2E" w:rsidP="00FA5E2E">
      <w:pPr>
        <w:rPr>
          <w:rFonts w:ascii="Arial" w:hAnsi="Arial" w:cs="Arial"/>
          <w:color w:val="000000"/>
          <w:shd w:val="clear" w:color="auto" w:fill="FFFFFF"/>
          <w:lang w:val="pt-BR"/>
        </w:rPr>
      </w:pP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No 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JavaServer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 Faces, o controle fica por conta de um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 chamado Faces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, por arquivos de configuração (ex.: faces-config.xml), pelos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Backing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Beans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 e pelos validadores e conversores. O Faces 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 se designa a receber requisições, encaminhá-las ao modelo e enviar as respectivas repostas. Os arquivos de configuração são responsáveis por definirem a navegação entre páginas e o mapeamento de ações. Já os validadores e conversores permitem um maior controle sobre os dados que serão enviados. Importante ressaltar que, mesmo sendo referenciados nas páginas, os conversores e validadores fazem parte do processamento de eventos, logo também fazem parte do controlador e não da visão.</w:t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lang w:val="pt-BR"/>
        </w:rPr>
        <w:lastRenderedPageBreak/>
        <w:br/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O modelo é constituído por classes de entidade e de negócio, que por sua vez, recebem dados da camada de visualização e executam regras pertinentes ao negócio.</w:t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Já a visualização, remete ao que o usuário vê, ou seja: a interface - páginas JSP e kits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renderizadores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 (HTML, WML, XML, etc.). Mas, como o JSF se utiliza de componentes, pode se dizer que esta é composta por uma hierarquia de componentes organizados.</w:t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De modo simplificado, o MVC em aplicações web é distribuído da seguinte forma:</w:t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Visão</w:t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:</w:t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• Componentes UI em páginas JSP/XHTML</w:t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• Kits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renderizadores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 (HTML, WML, XML, etc.)</w:t>
      </w:r>
    </w:p>
    <w:p w:rsidR="00FA5E2E" w:rsidRPr="00FA5E2E" w:rsidRDefault="00FA5E2E" w:rsidP="00FA5E2E">
      <w:pPr>
        <w:pStyle w:val="Corpodetexto"/>
        <w:spacing w:after="0" w:line="240" w:lineRule="auto"/>
        <w:ind w:left="0"/>
        <w:rPr>
          <w:rFonts w:ascii="Arial" w:hAnsi="Arial" w:cs="Arial"/>
          <w:color w:val="000000"/>
          <w:shd w:val="clear" w:color="auto" w:fill="FFFFFF"/>
          <w:lang w:val="pt-BR"/>
        </w:rPr>
      </w:pPr>
      <w:r w:rsidRPr="00FA5E2E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Controlador</w:t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FA5E2E" w:rsidRDefault="00FA5E2E" w:rsidP="00FA5E2E">
      <w:pPr>
        <w:pStyle w:val="Corpodetexto"/>
        <w:spacing w:after="0" w:line="240" w:lineRule="auto"/>
        <w:ind w:left="0"/>
        <w:rPr>
          <w:rFonts w:ascii="Arial" w:hAnsi="Arial" w:cs="Arial"/>
          <w:color w:val="000000"/>
          <w:shd w:val="clear" w:color="auto" w:fill="FFFFFF"/>
          <w:lang w:val="pt-BR"/>
        </w:rPr>
      </w:pP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• Faces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 (Front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Controller</w:t>
      </w:r>
      <w:proofErr w:type="spellEnd"/>
      <w:proofErr w:type="gram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)</w:t>
      </w:r>
      <w:proofErr w:type="gramEnd"/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•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Backing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Bean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 (Page </w:t>
      </w:r>
      <w:proofErr w:type="spellStart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Controller</w:t>
      </w:r>
      <w:proofErr w:type="spellEnd"/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 xml:space="preserve"> ou Modelo)</w:t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Modelo</w:t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:</w:t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• entidades e regras de negócio</w:t>
      </w:r>
      <w:r w:rsidRPr="00FA5E2E">
        <w:rPr>
          <w:rFonts w:ascii="Arial" w:hAnsi="Arial" w:cs="Arial"/>
          <w:color w:val="000000"/>
          <w:lang w:val="pt-BR"/>
        </w:rPr>
        <w:br/>
      </w:r>
      <w:r w:rsidRPr="00FA5E2E">
        <w:rPr>
          <w:rFonts w:ascii="Arial" w:hAnsi="Arial" w:cs="Arial"/>
          <w:color w:val="000000"/>
          <w:shd w:val="clear" w:color="auto" w:fill="FFFFFF"/>
          <w:lang w:val="pt-BR"/>
        </w:rPr>
        <w:t>• Objetos gerais da aplicação (dados, etc.)</w:t>
      </w:r>
    </w:p>
    <w:p w:rsidR="00C50D8D" w:rsidRPr="00FA5E2E" w:rsidRDefault="00C50D8D" w:rsidP="00FA5E2E">
      <w:pPr>
        <w:pStyle w:val="Corpodetexto"/>
        <w:spacing w:after="0" w:line="240" w:lineRule="auto"/>
        <w:ind w:left="0"/>
        <w:rPr>
          <w:rFonts w:ascii="Arial" w:hAnsi="Arial" w:cs="Arial"/>
          <w:color w:val="000000"/>
          <w:shd w:val="clear" w:color="auto" w:fill="FFFFFF"/>
          <w:lang w:val="pt-BR"/>
        </w:rPr>
      </w:pPr>
    </w:p>
    <w:p w:rsidR="00FA5E2E" w:rsidRPr="00FA5E2E" w:rsidRDefault="00FA5E2E" w:rsidP="0021377F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FA5E2E" w:rsidRDefault="00FA5E2E" w:rsidP="0021377F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FA5E2E">
        <w:rPr>
          <w:rFonts w:ascii="Arial" w:hAnsi="Arial" w:cs="Arial"/>
          <w:noProof/>
          <w:color w:val="000000"/>
          <w:shd w:val="clear" w:color="auto" w:fill="FFFFFF"/>
          <w:lang w:val="pt-BR" w:eastAsia="pt-BR"/>
        </w:rPr>
        <w:drawing>
          <wp:inline distT="0" distB="0" distL="0" distR="0" wp14:anchorId="745CCF07" wp14:editId="277F4824">
            <wp:extent cx="4829175" cy="2714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FA5E2E" w:rsidRDefault="00FA5E2E" w:rsidP="0021377F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C50D8D" w:rsidRDefault="00C50D8D" w:rsidP="00C50D8D">
      <w:pPr>
        <w:pStyle w:val="Ttulo1"/>
        <w:numPr>
          <w:ilvl w:val="0"/>
          <w:numId w:val="0"/>
        </w:numPr>
        <w:ind w:left="360"/>
        <w:rPr>
          <w:rFonts w:cs="Arial"/>
          <w:sz w:val="20"/>
        </w:rPr>
      </w:pPr>
    </w:p>
    <w:p w:rsidR="00C50D8D" w:rsidRDefault="00C50D8D" w:rsidP="00C50D8D">
      <w:pPr>
        <w:pStyle w:val="Ttulo1"/>
        <w:numPr>
          <w:ilvl w:val="0"/>
          <w:numId w:val="0"/>
        </w:numPr>
        <w:ind w:left="360"/>
        <w:rPr>
          <w:rFonts w:cs="Arial"/>
          <w:sz w:val="20"/>
        </w:rPr>
      </w:pPr>
    </w:p>
    <w:p w:rsidR="00AB0632" w:rsidRPr="00FA5E2E" w:rsidRDefault="007C2E36">
      <w:pPr>
        <w:pStyle w:val="Ttulo1"/>
        <w:rPr>
          <w:rFonts w:cs="Arial"/>
          <w:sz w:val="20"/>
        </w:rPr>
      </w:pPr>
      <w:proofErr w:type="spellStart"/>
      <w:r w:rsidRPr="00FA5E2E">
        <w:rPr>
          <w:rFonts w:cs="Arial"/>
          <w:sz w:val="20"/>
        </w:rPr>
        <w:t>Principais</w:t>
      </w:r>
      <w:proofErr w:type="spellEnd"/>
      <w:r w:rsidRPr="00FA5E2E">
        <w:rPr>
          <w:rFonts w:cs="Arial"/>
          <w:sz w:val="20"/>
        </w:rPr>
        <w:t xml:space="preserve"> </w:t>
      </w:r>
      <w:proofErr w:type="spellStart"/>
      <w:r w:rsidRPr="00FA5E2E">
        <w:rPr>
          <w:rFonts w:cs="Arial"/>
          <w:sz w:val="20"/>
        </w:rPr>
        <w:t>Abstrações</w:t>
      </w:r>
      <w:proofErr w:type="spellEnd"/>
    </w:p>
    <w:p w:rsidR="00096D4A" w:rsidRDefault="00096D4A" w:rsidP="00CA2B56">
      <w:pPr>
        <w:rPr>
          <w:rFonts w:ascii="Arial" w:hAnsi="Arial" w:cs="Arial"/>
          <w:lang w:val="pt-BR"/>
        </w:rPr>
      </w:pPr>
    </w:p>
    <w:p w:rsidR="00C50D8D" w:rsidRDefault="00C50D8D" w:rsidP="00CA2B56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>
            <wp:extent cx="5943600" cy="46259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tem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8D" w:rsidRPr="00FA5E2E" w:rsidRDefault="00C50D8D" w:rsidP="00CA2B56">
      <w:pPr>
        <w:rPr>
          <w:rFonts w:ascii="Arial" w:hAnsi="Arial" w:cs="Arial"/>
          <w:lang w:val="pt-BR"/>
        </w:rPr>
      </w:pPr>
    </w:p>
    <w:p w:rsidR="00AB0632" w:rsidRPr="00FA5E2E" w:rsidRDefault="007C2E36">
      <w:pPr>
        <w:pStyle w:val="Ttulo1"/>
        <w:rPr>
          <w:rFonts w:cs="Arial"/>
          <w:sz w:val="20"/>
          <w:lang w:val="pt-BR"/>
        </w:rPr>
      </w:pPr>
      <w:r w:rsidRPr="00FA5E2E">
        <w:rPr>
          <w:rFonts w:cs="Arial"/>
          <w:sz w:val="20"/>
          <w:lang w:val="pt-BR"/>
        </w:rPr>
        <w:t>Camadas do Framework da Arquitetura</w:t>
      </w:r>
    </w:p>
    <w:p w:rsidR="00FA5E2E" w:rsidRPr="00FA5E2E" w:rsidRDefault="00FA5E2E" w:rsidP="00FA5E2E">
      <w:pPr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lang w:val="pt-BR" w:eastAsia="pt-BR"/>
        </w:rPr>
      </w:pPr>
      <w:r w:rsidRPr="00FA5E2E">
        <w:rPr>
          <w:rFonts w:ascii="Arial" w:hAnsi="Arial" w:cs="Arial"/>
          <w:color w:val="252525"/>
          <w:lang w:val="pt-BR" w:eastAsia="pt-BR"/>
        </w:rPr>
        <w:t>O JSF, diferente de outros frameworks, possui um processamento de requisição dividido em seis fases:</w:t>
      </w:r>
    </w:p>
    <w:p w:rsidR="00FA5E2E" w:rsidRPr="00FA5E2E" w:rsidRDefault="00FA5E2E" w:rsidP="00FA5E2E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lang w:val="pt-BR" w:eastAsia="pt-BR"/>
        </w:rPr>
      </w:pPr>
      <w:r w:rsidRPr="00FA5E2E">
        <w:rPr>
          <w:rFonts w:ascii="Arial" w:hAnsi="Arial" w:cs="Arial"/>
          <w:color w:val="252525"/>
          <w:lang w:val="pt-BR" w:eastAsia="pt-BR"/>
        </w:rPr>
        <w:t>Restauração da visão - o objetivo principal desta fase é construir a </w:t>
      </w:r>
      <w:hyperlink r:id="rId15" w:tooltip="Árvores de componentes (página não existe)" w:history="1">
        <w:r w:rsidRPr="00FA5E2E">
          <w:rPr>
            <w:rFonts w:ascii="Arial" w:hAnsi="Arial" w:cs="Arial"/>
            <w:color w:val="A55858"/>
            <w:lang w:val="pt-BR" w:eastAsia="pt-BR"/>
          </w:rPr>
          <w:t>árvores de componentes</w:t>
        </w:r>
      </w:hyperlink>
      <w:r w:rsidRPr="00FA5E2E">
        <w:rPr>
          <w:rFonts w:ascii="Arial" w:hAnsi="Arial" w:cs="Arial"/>
          <w:color w:val="252525"/>
          <w:lang w:val="pt-BR" w:eastAsia="pt-BR"/>
        </w:rPr>
        <w:t>.</w:t>
      </w:r>
      <w:hyperlink r:id="rId16" w:anchor="cite_note-7" w:history="1">
        <w:r w:rsidRPr="00FA5E2E">
          <w:rPr>
            <w:rFonts w:ascii="Arial" w:hAnsi="Arial" w:cs="Arial"/>
            <w:color w:val="0B0080"/>
            <w:vertAlign w:val="superscript"/>
            <w:lang w:val="pt-BR" w:eastAsia="pt-BR"/>
          </w:rPr>
          <w:t>7</w:t>
        </w:r>
      </w:hyperlink>
      <w:r w:rsidRPr="00FA5E2E">
        <w:rPr>
          <w:rFonts w:ascii="Arial" w:hAnsi="Arial" w:cs="Arial"/>
          <w:color w:val="252525"/>
          <w:lang w:val="pt-BR" w:eastAsia="pt-BR"/>
        </w:rPr>
        <w:t xml:space="preserve"> Ela utiliza o </w:t>
      </w:r>
      <w:proofErr w:type="spellStart"/>
      <w:r w:rsidRPr="00FA5E2E">
        <w:rPr>
          <w:rFonts w:ascii="Arial" w:hAnsi="Arial" w:cs="Arial"/>
          <w:color w:val="252525"/>
          <w:lang w:val="pt-BR" w:eastAsia="pt-BR"/>
        </w:rPr>
        <w:t>template</w:t>
      </w:r>
      <w:proofErr w:type="spellEnd"/>
      <w:r w:rsidRPr="00FA5E2E">
        <w:rPr>
          <w:rFonts w:ascii="Arial" w:hAnsi="Arial" w:cs="Arial"/>
          <w:color w:val="252525"/>
          <w:lang w:val="pt-BR" w:eastAsia="pt-BR"/>
        </w:rPr>
        <w:t xml:space="preserve"> e cria a árvore inicial através da análise da requisição. Após isto, ela salva o estado da árvore no objeto </w:t>
      </w:r>
      <w:proofErr w:type="spellStart"/>
      <w:r w:rsidRPr="00FA5E2E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proofErr w:type="spellEnd"/>
      <w:r w:rsidRPr="00FA5E2E">
        <w:rPr>
          <w:rFonts w:ascii="Arial" w:hAnsi="Arial" w:cs="Arial"/>
          <w:color w:val="252525"/>
          <w:lang w:val="pt-BR" w:eastAsia="pt-BR"/>
        </w:rPr>
        <w:t>. Nas requisições subsequentes, ela cria a árvore do estado e procede a execução do resto do ciclo de vida.</w:t>
      </w:r>
    </w:p>
    <w:p w:rsidR="00FA5E2E" w:rsidRPr="00FA5E2E" w:rsidRDefault="00FA5E2E" w:rsidP="00FA5E2E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lang w:val="pt-BR" w:eastAsia="pt-BR"/>
        </w:rPr>
      </w:pPr>
      <w:r w:rsidRPr="00FA5E2E">
        <w:rPr>
          <w:rFonts w:ascii="Arial" w:hAnsi="Arial" w:cs="Arial"/>
          <w:color w:val="252525"/>
          <w:lang w:val="pt-BR" w:eastAsia="pt-BR"/>
        </w:rPr>
        <w:t>Aplicação dos valores de requisição - o JSF pega cada componente da árvore começando com a raiz e a cria ou recupera do objeto </w:t>
      </w:r>
      <w:proofErr w:type="spellStart"/>
      <w:r w:rsidRPr="00FA5E2E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proofErr w:type="spellEnd"/>
      <w:r w:rsidRPr="00FA5E2E">
        <w:rPr>
          <w:rFonts w:ascii="Arial" w:hAnsi="Arial" w:cs="Arial"/>
          <w:color w:val="252525"/>
          <w:lang w:val="pt-BR" w:eastAsia="pt-BR"/>
        </w:rPr>
        <w:t>. Cada componente na árvore gerencia seus próprios valores e toma-os dos parâmetros, cookies e cabeçalhos da requisição HTTP.</w:t>
      </w:r>
    </w:p>
    <w:p w:rsidR="00FA5E2E" w:rsidRPr="00FA5E2E" w:rsidRDefault="00FA5E2E" w:rsidP="00FA5E2E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lang w:val="pt-BR" w:eastAsia="pt-BR"/>
        </w:rPr>
      </w:pPr>
      <w:r w:rsidRPr="00FA5E2E">
        <w:rPr>
          <w:rFonts w:ascii="Arial" w:hAnsi="Arial" w:cs="Arial"/>
          <w:color w:val="252525"/>
          <w:lang w:val="pt-BR" w:eastAsia="pt-BR"/>
        </w:rPr>
        <w:t xml:space="preserve">Validações de processo - o JSF realiza a conversão e validação sobre todos os componentes começando com </w:t>
      </w:r>
      <w:proofErr w:type="gramStart"/>
      <w:r w:rsidRPr="00FA5E2E">
        <w:rPr>
          <w:rFonts w:ascii="Arial" w:hAnsi="Arial" w:cs="Arial"/>
          <w:color w:val="252525"/>
          <w:lang w:val="pt-BR" w:eastAsia="pt-BR"/>
        </w:rPr>
        <w:t>o raiz</w:t>
      </w:r>
      <w:proofErr w:type="gramEnd"/>
      <w:r w:rsidRPr="00FA5E2E">
        <w:rPr>
          <w:rFonts w:ascii="Arial" w:hAnsi="Arial" w:cs="Arial"/>
          <w:color w:val="252525"/>
          <w:lang w:val="pt-BR" w:eastAsia="pt-BR"/>
        </w:rPr>
        <w:t xml:space="preserve">. O valor submetido de cada componente é convertido em um objeto e validado chamando-se o validador registrado. O JSF salva o valor submetido. Se ocorrer um </w:t>
      </w:r>
      <w:r w:rsidRPr="00FA5E2E">
        <w:rPr>
          <w:rFonts w:ascii="Arial" w:hAnsi="Arial" w:cs="Arial"/>
          <w:color w:val="252525"/>
          <w:lang w:val="pt-BR" w:eastAsia="pt-BR"/>
        </w:rPr>
        <w:lastRenderedPageBreak/>
        <w:t>erro durante a conversão ou validação, o ciclo de vida escapa diretamente para a fase de "apresentação da resposta".</w:t>
      </w:r>
    </w:p>
    <w:p w:rsidR="00FA5E2E" w:rsidRPr="00FA5E2E" w:rsidRDefault="00FA5E2E" w:rsidP="00FA5E2E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lang w:val="pt-BR" w:eastAsia="pt-BR"/>
        </w:rPr>
      </w:pPr>
      <w:r w:rsidRPr="00FA5E2E">
        <w:rPr>
          <w:rFonts w:ascii="Arial" w:hAnsi="Arial" w:cs="Arial"/>
          <w:color w:val="252525"/>
          <w:lang w:val="pt-BR" w:eastAsia="pt-BR"/>
        </w:rPr>
        <w:t xml:space="preserve">Atualização de valores de modelo - durante esta fase, o valor do componente é passado para o modelo através da atualização das propriedades dos </w:t>
      </w:r>
      <w:proofErr w:type="spellStart"/>
      <w:r w:rsidRPr="00FA5E2E">
        <w:rPr>
          <w:rFonts w:ascii="Arial" w:hAnsi="Arial" w:cs="Arial"/>
          <w:color w:val="252525"/>
          <w:lang w:val="pt-BR" w:eastAsia="pt-BR"/>
        </w:rPr>
        <w:t>backing</w:t>
      </w:r>
      <w:proofErr w:type="spellEnd"/>
      <w:r w:rsidRPr="00FA5E2E">
        <w:rPr>
          <w:rFonts w:ascii="Arial" w:hAnsi="Arial" w:cs="Arial"/>
          <w:color w:val="252525"/>
          <w:lang w:val="pt-BR" w:eastAsia="pt-BR"/>
        </w:rPr>
        <w:t xml:space="preserve"> </w:t>
      </w:r>
      <w:proofErr w:type="spellStart"/>
      <w:r w:rsidRPr="00FA5E2E">
        <w:rPr>
          <w:rFonts w:ascii="Arial" w:hAnsi="Arial" w:cs="Arial"/>
          <w:color w:val="252525"/>
          <w:lang w:val="pt-BR" w:eastAsia="pt-BR"/>
        </w:rPr>
        <w:t>beans</w:t>
      </w:r>
      <w:proofErr w:type="spellEnd"/>
      <w:r w:rsidRPr="00FA5E2E">
        <w:rPr>
          <w:rFonts w:ascii="Arial" w:hAnsi="Arial" w:cs="Arial"/>
          <w:color w:val="252525"/>
          <w:lang w:val="pt-BR" w:eastAsia="pt-BR"/>
        </w:rPr>
        <w:t>.</w:t>
      </w:r>
    </w:p>
    <w:p w:rsidR="00FA5E2E" w:rsidRPr="00FA5E2E" w:rsidRDefault="00FA5E2E" w:rsidP="00FA5E2E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252525"/>
          <w:lang w:val="pt-BR" w:eastAsia="pt-BR"/>
        </w:rPr>
      </w:pPr>
      <w:r w:rsidRPr="00FA5E2E">
        <w:rPr>
          <w:rFonts w:ascii="Arial" w:hAnsi="Arial" w:cs="Arial"/>
          <w:color w:val="252525"/>
          <w:lang w:val="pt-BR" w:eastAsia="pt-BR"/>
        </w:rPr>
        <w:t xml:space="preserve">Invocação da aplicação - a manipulação de evento para cada ação e ouvidor de ação é executada começando com o(s) ouvidor(es) de ação e então a chamada do método de </w:t>
      </w:r>
      <w:proofErr w:type="spellStart"/>
      <w:r w:rsidRPr="00FA5E2E">
        <w:rPr>
          <w:rFonts w:ascii="Arial" w:hAnsi="Arial" w:cs="Arial"/>
          <w:color w:val="252525"/>
          <w:lang w:val="pt-BR" w:eastAsia="pt-BR"/>
        </w:rPr>
        <w:t>ação.Apresentação</w:t>
      </w:r>
      <w:proofErr w:type="spellEnd"/>
      <w:r w:rsidRPr="00FA5E2E">
        <w:rPr>
          <w:rFonts w:ascii="Arial" w:hAnsi="Arial" w:cs="Arial"/>
          <w:color w:val="252525"/>
          <w:lang w:val="pt-BR" w:eastAsia="pt-BR"/>
        </w:rPr>
        <w:t xml:space="preserve"> da resposta</w:t>
      </w:r>
    </w:p>
    <w:p w:rsidR="00FA5E2E" w:rsidRPr="00FA5E2E" w:rsidRDefault="00FA5E2E" w:rsidP="00096D4A">
      <w:pPr>
        <w:rPr>
          <w:rFonts w:ascii="Arial" w:hAnsi="Arial" w:cs="Arial"/>
          <w:b/>
          <w:lang w:val="pt-BR"/>
        </w:rPr>
      </w:pPr>
    </w:p>
    <w:p w:rsidR="00FA5E2E" w:rsidRPr="00FA5E2E" w:rsidRDefault="00FA5E2E" w:rsidP="00096D4A">
      <w:pPr>
        <w:rPr>
          <w:rFonts w:ascii="Arial" w:hAnsi="Arial" w:cs="Arial"/>
          <w:b/>
          <w:lang w:val="pt-BR"/>
        </w:rPr>
      </w:pPr>
      <w:r w:rsidRPr="00FA5E2E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943600" cy="3189808"/>
            <wp:effectExtent l="0" t="0" r="0" b="0"/>
            <wp:docPr id="3" name="Imagem 3" descr="http://upload.wikimedia.org/wikipedia/commons/7/7c/Ciclo_de_vida_do_J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7/7c/Ciclo_de_vida_do_JS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FA5E2E" w:rsidRDefault="00FA5E2E" w:rsidP="00096D4A">
      <w:pPr>
        <w:rPr>
          <w:rFonts w:ascii="Arial" w:hAnsi="Arial" w:cs="Arial"/>
          <w:b/>
          <w:lang w:val="pt-BR"/>
        </w:rPr>
      </w:pPr>
    </w:p>
    <w:p w:rsidR="00FA5E2E" w:rsidRPr="00FA5E2E" w:rsidRDefault="00FA5E2E" w:rsidP="00096D4A">
      <w:pPr>
        <w:rPr>
          <w:rFonts w:ascii="Arial" w:hAnsi="Arial" w:cs="Arial"/>
          <w:b/>
          <w:lang w:val="pt-BR"/>
        </w:rPr>
      </w:pPr>
    </w:p>
    <w:p w:rsidR="007C0173" w:rsidRPr="00FA5E2E" w:rsidRDefault="007C0173" w:rsidP="00B656CB">
      <w:pPr>
        <w:pStyle w:val="Corpodetexto"/>
        <w:rPr>
          <w:rFonts w:ascii="Arial" w:hAnsi="Arial" w:cs="Arial"/>
          <w:color w:val="000000"/>
          <w:shd w:val="clear" w:color="auto" w:fill="FFFFFF"/>
          <w:lang w:val="pt-BR"/>
        </w:rPr>
      </w:pPr>
    </w:p>
    <w:p w:rsidR="00407E1E" w:rsidRPr="00FA5E2E" w:rsidRDefault="00407E1E" w:rsidP="00CA2B56">
      <w:pPr>
        <w:rPr>
          <w:rFonts w:ascii="Arial" w:hAnsi="Arial" w:cs="Arial"/>
          <w:lang w:val="pt-BR"/>
        </w:rPr>
      </w:pPr>
    </w:p>
    <w:p w:rsidR="00407E1E" w:rsidRPr="00FA5E2E" w:rsidRDefault="00407E1E" w:rsidP="00CA2B56">
      <w:pPr>
        <w:rPr>
          <w:rFonts w:ascii="Arial" w:hAnsi="Arial" w:cs="Arial"/>
          <w:lang w:val="pt-BR"/>
        </w:rPr>
      </w:pPr>
    </w:p>
    <w:p w:rsidR="00AB0632" w:rsidRPr="00FA5E2E" w:rsidRDefault="007C2E36">
      <w:pPr>
        <w:pStyle w:val="Ttulo1"/>
        <w:rPr>
          <w:rFonts w:cs="Arial"/>
          <w:sz w:val="20"/>
        </w:rPr>
      </w:pPr>
      <w:proofErr w:type="spellStart"/>
      <w:r w:rsidRPr="00FA5E2E">
        <w:rPr>
          <w:rFonts w:cs="Arial"/>
          <w:sz w:val="20"/>
        </w:rPr>
        <w:lastRenderedPageBreak/>
        <w:t>Visões</w:t>
      </w:r>
      <w:proofErr w:type="spellEnd"/>
      <w:r w:rsidRPr="00FA5E2E">
        <w:rPr>
          <w:rFonts w:cs="Arial"/>
          <w:sz w:val="20"/>
        </w:rPr>
        <w:t xml:space="preserve"> </w:t>
      </w:r>
      <w:proofErr w:type="spellStart"/>
      <w:r w:rsidRPr="00FA5E2E">
        <w:rPr>
          <w:rFonts w:cs="Arial"/>
          <w:sz w:val="20"/>
        </w:rPr>
        <w:t>Arquiteturais</w:t>
      </w:r>
      <w:proofErr w:type="spellEnd"/>
    </w:p>
    <w:p w:rsidR="0094703B" w:rsidRDefault="0094703B" w:rsidP="00CA2B56">
      <w:pPr>
        <w:pStyle w:val="Ttulo2"/>
        <w:rPr>
          <w:lang w:val="pt-BR"/>
        </w:rPr>
      </w:pPr>
    </w:p>
    <w:p w:rsidR="00FA5E2E" w:rsidRPr="00C50D8D" w:rsidRDefault="00EA3B09" w:rsidP="00FA5E2E">
      <w:pPr>
        <w:rPr>
          <w:u w:val="single"/>
          <w:lang w:val="pt-BR"/>
        </w:rPr>
      </w:pPr>
      <w:r>
        <w:rPr>
          <w:noProof/>
          <w:u w:val="single"/>
          <w:lang w:val="pt-BR" w:eastAsia="pt-BR"/>
        </w:rPr>
        <w:drawing>
          <wp:inline distT="0" distB="0" distL="0" distR="0">
            <wp:extent cx="5943600" cy="4561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agem de casos de us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FA5E2E" w:rsidRPr="00C50D8D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364" w:rsidRDefault="00303364">
      <w:r>
        <w:separator/>
      </w:r>
    </w:p>
  </w:endnote>
  <w:endnote w:type="continuationSeparator" w:id="0">
    <w:p w:rsidR="00303364" w:rsidRDefault="0030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063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94703B">
            <w:rPr>
              <w:lang w:val="pt-BR"/>
            </w:rPr>
            <w:t>&lt;</w:t>
          </w:r>
          <w:proofErr w:type="spellStart"/>
          <w:r w:rsidR="0094703B">
            <w:rPr>
              <w:lang w:val="pt-BR"/>
            </w:rPr>
            <w:t>Company</w:t>
          </w:r>
          <w:proofErr w:type="spellEnd"/>
          <w:r w:rsidR="0094703B">
            <w:rPr>
              <w:lang w:val="pt-BR"/>
            </w:rPr>
            <w:t xml:space="preserve"> </w:t>
          </w:r>
          <w:proofErr w:type="spellStart"/>
          <w:r w:rsidR="0094703B">
            <w:rPr>
              <w:lang w:val="pt-BR"/>
            </w:rPr>
            <w:t>Name</w:t>
          </w:r>
          <w:proofErr w:type="spellEnd"/>
          <w:r w:rsidR="0094703B">
            <w:rPr>
              <w:lang w:val="pt-BR"/>
            </w:rPr>
            <w:t>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A3B09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4651B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AB0632" w:rsidRDefault="00AB0632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364" w:rsidRDefault="00303364">
      <w:r>
        <w:separator/>
      </w:r>
    </w:p>
  </w:footnote>
  <w:footnote w:type="continuationSeparator" w:id="0">
    <w:p w:rsidR="00303364" w:rsidRDefault="003033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0632">
      <w:tc>
        <w:tcPr>
          <w:tcW w:w="63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AB0632" w:rsidRDefault="007C2E3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AB0632">
      <w:tc>
        <w:tcPr>
          <w:tcW w:w="6379" w:type="dxa"/>
        </w:tcPr>
        <w:p w:rsidR="00AB0632" w:rsidRDefault="007C2E36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lang w:val="pt-BR"/>
            </w:rPr>
            <w:t xml:space="preserve">  Data: 06</w:t>
          </w:r>
          <w:r w:rsidR="007C2E36">
            <w:rPr>
              <w:lang w:val="pt-BR"/>
            </w:rPr>
            <w:t>/</w:t>
          </w:r>
          <w:r>
            <w:rPr>
              <w:lang w:val="pt-BR"/>
            </w:rPr>
            <w:t>04/15</w:t>
          </w:r>
        </w:p>
      </w:tc>
    </w:tr>
  </w:tbl>
  <w:p w:rsidR="00AB0632" w:rsidRDefault="00AB063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9.25pt;height:27.75pt" o:bullet="t">
        <v:imagedata r:id="rId1" o:title="clip_image001"/>
      </v:shape>
    </w:pict>
  </w:numPicBullet>
  <w:numPicBullet w:numPicBulletId="1">
    <w:pict>
      <v:shape id="_x0000_i1033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4F2235"/>
    <w:multiLevelType w:val="multilevel"/>
    <w:tmpl w:val="1860817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7614F94"/>
    <w:multiLevelType w:val="multilevel"/>
    <w:tmpl w:val="65CE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DF622F"/>
    <w:multiLevelType w:val="hybridMultilevel"/>
    <w:tmpl w:val="DBC815F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0D5F77"/>
    <w:multiLevelType w:val="hybridMultilevel"/>
    <w:tmpl w:val="68C4829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F2633B"/>
    <w:multiLevelType w:val="hybridMultilevel"/>
    <w:tmpl w:val="2C3667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A271A2"/>
    <w:multiLevelType w:val="hybridMultilevel"/>
    <w:tmpl w:val="6A6AE4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6B07DD"/>
    <w:multiLevelType w:val="hybridMultilevel"/>
    <w:tmpl w:val="96E8B5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C12370"/>
    <w:multiLevelType w:val="hybridMultilevel"/>
    <w:tmpl w:val="8BB668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9F3F8C"/>
    <w:multiLevelType w:val="multilevel"/>
    <w:tmpl w:val="C18003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63BB43AC"/>
    <w:multiLevelType w:val="hybridMultilevel"/>
    <w:tmpl w:val="BE9843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6A7A41"/>
    <w:multiLevelType w:val="hybridMultilevel"/>
    <w:tmpl w:val="3FAAB826"/>
    <w:lvl w:ilvl="0" w:tplc="D75A5A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6"/>
  </w:num>
  <w:num w:numId="4">
    <w:abstractNumId w:val="2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3"/>
  </w:num>
  <w:num w:numId="19">
    <w:abstractNumId w:val="18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3"/>
  </w:num>
  <w:num w:numId="25">
    <w:abstractNumId w:val="10"/>
  </w:num>
  <w:num w:numId="26">
    <w:abstractNumId w:val="4"/>
  </w:num>
  <w:num w:numId="27">
    <w:abstractNumId w:val="5"/>
  </w:num>
  <w:num w:numId="28">
    <w:abstractNumId w:val="20"/>
  </w:num>
  <w:num w:numId="29">
    <w:abstractNumId w:val="17"/>
  </w:num>
  <w:num w:numId="30">
    <w:abstractNumId w:val="25"/>
  </w:num>
  <w:num w:numId="31">
    <w:abstractNumId w:val="1"/>
  </w:num>
  <w:num w:numId="32">
    <w:abstractNumId w:val="8"/>
  </w:num>
  <w:num w:numId="33">
    <w:abstractNumId w:val="11"/>
  </w:num>
  <w:num w:numId="34">
    <w:abstractNumId w:val="21"/>
  </w:num>
  <w:num w:numId="35">
    <w:abstractNumId w:val="19"/>
  </w:num>
  <w:num w:numId="36">
    <w:abstractNumId w:val="22"/>
  </w:num>
  <w:num w:numId="37">
    <w:abstractNumId w:val="14"/>
  </w:num>
  <w:num w:numId="38">
    <w:abstractNumId w:val="15"/>
  </w:num>
  <w:num w:numId="39">
    <w:abstractNumId w:val="16"/>
  </w:num>
  <w:num w:numId="40">
    <w:abstractNumId w:val="24"/>
  </w:num>
  <w:num w:numId="41">
    <w:abstractNumId w:val="12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3B"/>
    <w:rsid w:val="00096D4A"/>
    <w:rsid w:val="000C7985"/>
    <w:rsid w:val="00110F23"/>
    <w:rsid w:val="001336B0"/>
    <w:rsid w:val="00147530"/>
    <w:rsid w:val="001D5AC6"/>
    <w:rsid w:val="0020467F"/>
    <w:rsid w:val="0021377F"/>
    <w:rsid w:val="00303364"/>
    <w:rsid w:val="00407E1E"/>
    <w:rsid w:val="00423BAA"/>
    <w:rsid w:val="00456E62"/>
    <w:rsid w:val="004703D8"/>
    <w:rsid w:val="004C7406"/>
    <w:rsid w:val="004D2116"/>
    <w:rsid w:val="00574C94"/>
    <w:rsid w:val="0065218C"/>
    <w:rsid w:val="006607D3"/>
    <w:rsid w:val="00720078"/>
    <w:rsid w:val="00752427"/>
    <w:rsid w:val="007C0173"/>
    <w:rsid w:val="007C2E36"/>
    <w:rsid w:val="0094703B"/>
    <w:rsid w:val="009A20CB"/>
    <w:rsid w:val="00A1199A"/>
    <w:rsid w:val="00A533AD"/>
    <w:rsid w:val="00A544F7"/>
    <w:rsid w:val="00AB0632"/>
    <w:rsid w:val="00B33D90"/>
    <w:rsid w:val="00B656CB"/>
    <w:rsid w:val="00B73070"/>
    <w:rsid w:val="00C466CC"/>
    <w:rsid w:val="00C50D8D"/>
    <w:rsid w:val="00CA2542"/>
    <w:rsid w:val="00CA2B56"/>
    <w:rsid w:val="00E904BB"/>
    <w:rsid w:val="00EA3B09"/>
    <w:rsid w:val="00ED1B8C"/>
    <w:rsid w:val="00ED2AAA"/>
    <w:rsid w:val="00ED3015"/>
    <w:rsid w:val="00F10CB9"/>
    <w:rsid w:val="00F16637"/>
    <w:rsid w:val="00F20066"/>
    <w:rsid w:val="00F4651B"/>
    <w:rsid w:val="00F51B45"/>
    <w:rsid w:val="00F61D4A"/>
    <w:rsid w:val="00FA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066"/>
    <w:pPr>
      <w:ind w:left="720"/>
      <w:contextualSpacing/>
    </w:pPr>
  </w:style>
  <w:style w:type="paragraph" w:customStyle="1" w:styleId="Default">
    <w:name w:val="Default"/>
    <w:rsid w:val="000C79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3B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B0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066"/>
    <w:pPr>
      <w:ind w:left="720"/>
      <w:contextualSpacing/>
    </w:pPr>
  </w:style>
  <w:style w:type="paragraph" w:customStyle="1" w:styleId="Default">
    <w:name w:val="Default"/>
    <w:rsid w:val="000C79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3B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B0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pt.wikipedia.org/wiki/JavaServer_Fac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t.wikipedia.org/wiki/MVC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pt.wikipedia.org/w/index.php?title=%C3%81rvores_de_componentes&amp;action=edit&amp;redlink=1" TargetMode="External"/><Relationship Id="rId10" Type="http://schemas.openxmlformats.org/officeDocument/2006/relationships/hyperlink" Target="http://java.sun.com/javaee/javaserverfaces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t.wikipedia.org/wiki/CRUD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2338B-B9CB-48D6-AEDF-1309FCADE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0</TotalTime>
  <Pages>6</Pages>
  <Words>986</Words>
  <Characters>5330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6304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PQS</dc:creator>
  <cp:lastModifiedBy>Pc</cp:lastModifiedBy>
  <cp:revision>2</cp:revision>
  <cp:lastPrinted>2001-03-15T17:26:00Z</cp:lastPrinted>
  <dcterms:created xsi:type="dcterms:W3CDTF">2015-04-13T19:38:00Z</dcterms:created>
  <dcterms:modified xsi:type="dcterms:W3CDTF">2015-04-13T19:38:00Z</dcterms:modified>
</cp:coreProperties>
</file>