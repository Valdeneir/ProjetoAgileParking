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C04E70">
        <w:rPr>
          <w:rFonts w:cs="Arial"/>
          <w:szCs w:val="36"/>
          <w:lang w:val="pt-BR"/>
        </w:rPr>
        <w:t xml:space="preserve"> C1</w:t>
      </w:r>
      <w:bookmarkStart w:id="0" w:name="_GoBack"/>
      <w:bookmarkEnd w:id="0"/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C04E70">
              <w:rPr>
                <w:rFonts w:ascii="Arial" w:hAnsi="Arial" w:cs="Arial"/>
                <w:lang w:val="pt-BR"/>
              </w:rPr>
              <w:t>teração C1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01/10/2015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05/11/2015</w:t>
            </w:r>
          </w:p>
        </w:tc>
      </w:tr>
      <w:bookmarkEnd w:id="1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C04E70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C1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D51A47">
              <w:rPr>
                <w:rFonts w:ascii="Arial" w:hAnsi="Arial" w:cs="Arial"/>
                <w:lang w:val="pt-BR"/>
              </w:rPr>
              <w:t xml:space="preserve"> – E2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Encontrar Estacionamentos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Default="008B074C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</w:t>
            </w:r>
            <w:r w:rsidR="00C04E70">
              <w:rPr>
                <w:rFonts w:ascii="Arial" w:hAnsi="Arial" w:cs="Arial"/>
                <w:lang w:val="pt-BR"/>
              </w:rPr>
              <w:t>ação</w:t>
            </w:r>
            <w:proofErr w:type="gramEnd"/>
            <w:r w:rsidR="00C04E70">
              <w:rPr>
                <w:rFonts w:ascii="Arial" w:hAnsi="Arial" w:cs="Arial"/>
                <w:lang w:val="pt-BR"/>
              </w:rPr>
              <w:t xml:space="preserve"> do Controlar Pátio</w:t>
            </w:r>
          </w:p>
        </w:tc>
        <w:tc>
          <w:tcPr>
            <w:tcW w:w="1130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8B074C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C04E70" w:rsidRPr="00990851" w:rsidTr="00B2385E">
        <w:trPr>
          <w:trHeight w:val="266"/>
        </w:trPr>
        <w:tc>
          <w:tcPr>
            <w:tcW w:w="1860" w:type="dxa"/>
            <w:noWrap/>
            <w:vAlign w:val="bottom"/>
          </w:tcPr>
          <w:p w:rsidR="00C04E70" w:rsidRDefault="00C04E70" w:rsidP="00B2385E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 </w:t>
            </w:r>
            <w:r>
              <w:rPr>
                <w:rFonts w:ascii="Arial" w:hAnsi="Arial" w:cs="Arial"/>
                <w:lang w:val="pt-BR"/>
              </w:rPr>
              <w:t>Receber Mensalidade</w:t>
            </w:r>
          </w:p>
        </w:tc>
        <w:tc>
          <w:tcPr>
            <w:tcW w:w="1130" w:type="dxa"/>
            <w:noWrap/>
            <w:vAlign w:val="bottom"/>
          </w:tcPr>
          <w:p w:rsidR="00C04E70" w:rsidRDefault="00C04E70" w:rsidP="00B2385E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4E70" w:rsidRDefault="00C04E70" w:rsidP="00B2385E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C04E70" w:rsidRDefault="00C04E70" w:rsidP="00B2385E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4E70" w:rsidRDefault="00C04E70" w:rsidP="00B2385E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C1</w:t>
            </w:r>
          </w:p>
        </w:tc>
        <w:tc>
          <w:tcPr>
            <w:tcW w:w="1077" w:type="dxa"/>
            <w:noWrap/>
            <w:vAlign w:val="bottom"/>
          </w:tcPr>
          <w:p w:rsidR="00C04E70" w:rsidRDefault="00C04E70" w:rsidP="00B2385E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C04E70" w:rsidRDefault="00C04E70" w:rsidP="00B2385E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4E70" w:rsidRDefault="00C04E70" w:rsidP="00B2385E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4E70" w:rsidRDefault="00C04E70" w:rsidP="00B2385E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C04E70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lastRenderedPageBreak/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C04E70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C04E70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4A3" w:rsidRDefault="002974A3">
      <w:r>
        <w:separator/>
      </w:r>
    </w:p>
  </w:endnote>
  <w:endnote w:type="continuationSeparator" w:id="0">
    <w:p w:rsidR="002974A3" w:rsidRDefault="00297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C04E70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C04E70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C04E70" w:rsidRPr="00C04E70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4A3" w:rsidRDefault="002974A3">
      <w:r>
        <w:separator/>
      </w:r>
    </w:p>
  </w:footnote>
  <w:footnote w:type="continuationSeparator" w:id="0">
    <w:p w:rsidR="002974A3" w:rsidRDefault="002974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2974A3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5986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B4E39"/>
    <w:rsid w:val="00AF4043"/>
    <w:rsid w:val="00B20A98"/>
    <w:rsid w:val="00B218B8"/>
    <w:rsid w:val="00B46D12"/>
    <w:rsid w:val="00B57FE6"/>
    <w:rsid w:val="00C04E70"/>
    <w:rsid w:val="00C07048"/>
    <w:rsid w:val="00C21148"/>
    <w:rsid w:val="00C2362F"/>
    <w:rsid w:val="00C60E1E"/>
    <w:rsid w:val="00C64741"/>
    <w:rsid w:val="00C879F6"/>
    <w:rsid w:val="00CA2251"/>
    <w:rsid w:val="00D51A47"/>
    <w:rsid w:val="00D537C8"/>
    <w:rsid w:val="00DA2D93"/>
    <w:rsid w:val="00DB51B4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0</TotalTime>
  <Pages>2</Pages>
  <Words>359</Words>
  <Characters>1943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Pc</cp:lastModifiedBy>
  <cp:revision>2</cp:revision>
  <cp:lastPrinted>2014-08-18T21:53:00Z</cp:lastPrinted>
  <dcterms:created xsi:type="dcterms:W3CDTF">2015-08-20T21:04:00Z</dcterms:created>
  <dcterms:modified xsi:type="dcterms:W3CDTF">2015-08-20T21:04:00Z</dcterms:modified>
</cp:coreProperties>
</file>