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C31291" w:rsidRDefault="007C404C" w:rsidP="00C31291">
      <w:pPr>
        <w:pStyle w:val="Ttulo"/>
        <w:rPr>
          <w:rFonts w:cs="Arial"/>
          <w:szCs w:val="36"/>
        </w:rPr>
      </w:pPr>
      <w:r w:rsidRPr="00C31291">
        <w:rPr>
          <w:rFonts w:cs="Arial"/>
          <w:szCs w:val="36"/>
        </w:rPr>
        <w:t>Agile Parking</w:t>
      </w:r>
    </w:p>
    <w:p w:rsidR="0095311D" w:rsidRPr="00C31291" w:rsidRDefault="0095311D" w:rsidP="00C31291">
      <w:pPr>
        <w:pStyle w:val="Ttulo"/>
        <w:rPr>
          <w:rFonts w:cs="Arial"/>
          <w:szCs w:val="36"/>
        </w:rPr>
      </w:pPr>
      <w:r w:rsidRPr="00C31291">
        <w:rPr>
          <w:rFonts w:cs="Arial"/>
          <w:szCs w:val="36"/>
        </w:rPr>
        <w:t>Plano de Iteração</w:t>
      </w:r>
    </w:p>
    <w:p w:rsidR="0095311D" w:rsidRPr="00C31291" w:rsidRDefault="0095311D" w:rsidP="000D32E5">
      <w:pPr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1"/>
        <w:numPr>
          <w:ilvl w:val="0"/>
          <w:numId w:val="43"/>
        </w:numPr>
        <w:jc w:val="both"/>
        <w:rPr>
          <w:rFonts w:cs="Arial"/>
          <w:sz w:val="20"/>
        </w:rPr>
      </w:pPr>
      <w:r w:rsidRPr="00C31291">
        <w:rPr>
          <w:rFonts w:cs="Arial"/>
          <w:sz w:val="20"/>
        </w:rPr>
        <w:t>Principais Marcos</w:t>
      </w:r>
    </w:p>
    <w:p w:rsidR="00236EE5" w:rsidRPr="00C31291" w:rsidRDefault="00236EE5" w:rsidP="000D32E5">
      <w:pPr>
        <w:jc w:val="both"/>
        <w:rPr>
          <w:rFonts w:ascii="Arial" w:hAnsi="Arial" w:cs="Arial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1872"/>
      </w:tblGrid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114106" w:rsidP="000D32E5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bookmarkStart w:id="0" w:name="OLE_LINK1"/>
            <w:r w:rsidRPr="00C31291">
              <w:rPr>
                <w:rFonts w:ascii="Arial" w:hAnsi="Arial" w:cs="Arial"/>
                <w:b/>
                <w:bCs/>
                <w:lang w:val="en-US"/>
              </w:rPr>
              <w:t>Marco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C31291">
              <w:rPr>
                <w:rFonts w:ascii="Arial" w:hAnsi="Arial" w:cs="Arial"/>
                <w:b/>
                <w:bCs/>
                <w:lang w:val="en-US"/>
              </w:rPr>
              <w:t>Data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Início da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16/03/2015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Configuração do ambiente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20/03/2015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Documento de Visão</w:t>
            </w:r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Lista de Riscos</w:t>
            </w:r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Lista de Itens de Trabalho</w:t>
            </w:r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Plano de Projeto</w:t>
            </w:r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Plano da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23/03/2015</w:t>
            </w:r>
          </w:p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A14A0E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0E" w:rsidRPr="00C31291" w:rsidRDefault="00A14A0E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Atualização do Plano de Iteração</w:t>
            </w:r>
          </w:p>
          <w:p w:rsidR="00706274" w:rsidRPr="00C31291" w:rsidRDefault="00706274" w:rsidP="000D32E5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Atualização do Plano de Projeto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0E" w:rsidRPr="00C31291" w:rsidRDefault="00A14A0E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25/03/2015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Modelo de caso de uso</w:t>
            </w:r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Arquitetura Preliminar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30/03/2015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Especificação dos Requisitos</w:t>
            </w:r>
          </w:p>
          <w:p w:rsidR="00236EE5" w:rsidRPr="00C31291" w:rsidRDefault="00236EE5" w:rsidP="000D32E5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Caderno de Arquitetura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06/04/2015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Implementação dos Protótipos da GUI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27/04/2015</w:t>
            </w:r>
          </w:p>
        </w:tc>
      </w:tr>
      <w:tr w:rsidR="00236EE5" w:rsidRPr="00C31291" w:rsidTr="00236EE5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Final da</w:t>
            </w:r>
            <w:r w:rsidR="006B2562" w:rsidRPr="00C31291">
              <w:rPr>
                <w:rFonts w:ascii="Arial" w:hAnsi="Arial" w:cs="Arial"/>
              </w:rPr>
              <w:t xml:space="preserve"> 1</w:t>
            </w:r>
            <w:r w:rsidR="00CA1B6B" w:rsidRPr="00C31291">
              <w:rPr>
                <w:rFonts w:ascii="Arial" w:hAnsi="Arial" w:cs="Arial"/>
              </w:rPr>
              <w:t>ª</w:t>
            </w:r>
            <w:r w:rsidRPr="00C31291">
              <w:rPr>
                <w:rFonts w:ascii="Arial" w:hAnsi="Arial" w:cs="Arial"/>
              </w:rPr>
              <w:t xml:space="preserve"> Iteração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E5" w:rsidRPr="00C31291" w:rsidRDefault="000E4CA8" w:rsidP="000D32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04/05</w:t>
            </w:r>
            <w:r w:rsidR="00236EE5" w:rsidRPr="00C31291">
              <w:rPr>
                <w:rFonts w:ascii="Arial" w:hAnsi="Arial" w:cs="Arial"/>
              </w:rPr>
              <w:t>/2015</w:t>
            </w:r>
          </w:p>
        </w:tc>
        <w:bookmarkEnd w:id="0"/>
      </w:tr>
    </w:tbl>
    <w:p w:rsidR="0095311D" w:rsidRPr="00C31291" w:rsidRDefault="0095311D" w:rsidP="000D32E5">
      <w:pPr>
        <w:pStyle w:val="InfoBlue"/>
        <w:jc w:val="both"/>
        <w:rPr>
          <w:rFonts w:ascii="Arial" w:hAnsi="Arial" w:cs="Arial"/>
          <w:vanish w:val="0"/>
        </w:rPr>
      </w:pPr>
      <w:bookmarkStart w:id="1" w:name="_GoBack"/>
      <w:bookmarkEnd w:id="1"/>
    </w:p>
    <w:p w:rsidR="0095311D" w:rsidRPr="00C31291" w:rsidRDefault="0095311D" w:rsidP="000D32E5">
      <w:pPr>
        <w:pStyle w:val="Corpodetexto"/>
        <w:ind w:left="0"/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1"/>
        <w:jc w:val="both"/>
        <w:rPr>
          <w:rFonts w:cs="Arial"/>
          <w:sz w:val="20"/>
        </w:rPr>
      </w:pPr>
      <w:r w:rsidRPr="00C31291">
        <w:rPr>
          <w:rFonts w:cs="Arial"/>
          <w:sz w:val="20"/>
        </w:rPr>
        <w:t>2.  Objetivos de Alto Nível</w:t>
      </w:r>
    </w:p>
    <w:p w:rsidR="00236EE5" w:rsidRPr="00C31291" w:rsidRDefault="00236EE5" w:rsidP="000D32E5">
      <w:pPr>
        <w:pStyle w:val="Corpodetexto"/>
        <w:numPr>
          <w:ilvl w:val="0"/>
          <w:numId w:val="39"/>
        </w:numPr>
        <w:jc w:val="both"/>
        <w:rPr>
          <w:rFonts w:ascii="Arial" w:hAnsi="Arial" w:cs="Arial"/>
          <w:color w:val="000000" w:themeColor="text1"/>
        </w:rPr>
      </w:pPr>
      <w:r w:rsidRPr="00C31291">
        <w:rPr>
          <w:rFonts w:ascii="Arial" w:hAnsi="Arial" w:cs="Arial"/>
          <w:color w:val="000000" w:themeColor="text1"/>
        </w:rPr>
        <w:t>Criar e configurar o ambiente do projeto.</w:t>
      </w:r>
    </w:p>
    <w:p w:rsidR="00236EE5" w:rsidRPr="00C31291" w:rsidRDefault="00236EE5" w:rsidP="000D32E5">
      <w:pPr>
        <w:pStyle w:val="Corpodetexto"/>
        <w:numPr>
          <w:ilvl w:val="0"/>
          <w:numId w:val="39"/>
        </w:numPr>
        <w:jc w:val="both"/>
        <w:rPr>
          <w:rFonts w:ascii="Arial" w:hAnsi="Arial" w:cs="Arial"/>
          <w:color w:val="000000" w:themeColor="text1"/>
        </w:rPr>
      </w:pPr>
      <w:r w:rsidRPr="00C31291">
        <w:rPr>
          <w:rFonts w:ascii="Arial" w:hAnsi="Arial" w:cs="Arial"/>
          <w:color w:val="000000" w:themeColor="text1"/>
        </w:rPr>
        <w:t>Planejar o ciclo de vida do projeto.</w:t>
      </w:r>
    </w:p>
    <w:p w:rsidR="00236EE5" w:rsidRPr="00C31291" w:rsidRDefault="00236EE5" w:rsidP="000D32E5">
      <w:pPr>
        <w:pStyle w:val="Corpodetexto"/>
        <w:numPr>
          <w:ilvl w:val="0"/>
          <w:numId w:val="39"/>
        </w:numPr>
        <w:jc w:val="both"/>
        <w:rPr>
          <w:rFonts w:ascii="Arial" w:hAnsi="Arial" w:cs="Arial"/>
          <w:color w:val="000000" w:themeColor="text1"/>
        </w:rPr>
      </w:pPr>
      <w:r w:rsidRPr="00C31291">
        <w:rPr>
          <w:rFonts w:ascii="Arial" w:hAnsi="Arial" w:cs="Arial"/>
          <w:color w:val="000000" w:themeColor="text1"/>
        </w:rPr>
        <w:t>Listar os principais casos de uso do sistema.</w:t>
      </w:r>
    </w:p>
    <w:p w:rsidR="00D301B3" w:rsidRPr="00C31291" w:rsidRDefault="00236EE5" w:rsidP="000D32E5">
      <w:pPr>
        <w:pStyle w:val="Corpodetexto"/>
        <w:numPr>
          <w:ilvl w:val="0"/>
          <w:numId w:val="39"/>
        </w:numPr>
        <w:jc w:val="both"/>
        <w:rPr>
          <w:rFonts w:ascii="Arial" w:hAnsi="Arial" w:cs="Arial"/>
          <w:color w:val="000000" w:themeColor="text1"/>
        </w:rPr>
      </w:pPr>
      <w:r w:rsidRPr="00C31291">
        <w:rPr>
          <w:rFonts w:ascii="Arial" w:hAnsi="Arial" w:cs="Arial"/>
          <w:color w:val="000000" w:themeColor="text1"/>
        </w:rPr>
        <w:t>Apresentar uma versão preliminar da arquitetura.</w:t>
      </w:r>
    </w:p>
    <w:p w:rsidR="000D32E5" w:rsidRPr="00C31291" w:rsidRDefault="000D32E5" w:rsidP="000D32E5">
      <w:pPr>
        <w:pStyle w:val="Corpodetexto"/>
        <w:ind w:left="1353"/>
        <w:jc w:val="both"/>
        <w:rPr>
          <w:rFonts w:ascii="Arial" w:hAnsi="Arial" w:cs="Arial"/>
          <w:color w:val="000000" w:themeColor="text1"/>
        </w:rPr>
      </w:pPr>
    </w:p>
    <w:p w:rsidR="0095311D" w:rsidRPr="00C31291" w:rsidRDefault="0095311D" w:rsidP="000D32E5">
      <w:pPr>
        <w:pStyle w:val="Ttulo1"/>
        <w:jc w:val="both"/>
        <w:rPr>
          <w:rFonts w:cs="Arial"/>
          <w:sz w:val="20"/>
        </w:rPr>
      </w:pPr>
      <w:r w:rsidRPr="00C31291">
        <w:rPr>
          <w:rFonts w:cs="Arial"/>
          <w:sz w:val="20"/>
        </w:rPr>
        <w:t>3.  Itens de Trabalho</w:t>
      </w:r>
    </w:p>
    <w:p w:rsidR="0095311D" w:rsidRPr="00C31291" w:rsidRDefault="0095311D" w:rsidP="000D32E5">
      <w:pPr>
        <w:pStyle w:val="InfoBlue"/>
        <w:jc w:val="both"/>
        <w:rPr>
          <w:rFonts w:ascii="Arial" w:hAnsi="Arial" w:cs="Arial"/>
          <w:vanish w:val="0"/>
        </w:rPr>
      </w:pPr>
    </w:p>
    <w:tbl>
      <w:tblPr>
        <w:tblW w:w="9225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021"/>
        <w:gridCol w:w="1134"/>
        <w:gridCol w:w="1134"/>
        <w:gridCol w:w="1134"/>
        <w:gridCol w:w="992"/>
        <w:gridCol w:w="851"/>
        <w:gridCol w:w="1417"/>
      </w:tblGrid>
      <w:tr w:rsidR="00236EE5" w:rsidRPr="00C31291" w:rsidTr="0061437B">
        <w:trPr>
          <w:trHeight w:val="728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>Item de Trabalho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noWrap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 xml:space="preserve">Prioridade 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>Tamanho Estimado (UCP)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>Estado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>Iteração alvo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>Atribuído 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 xml:space="preserve">Horas Trabalhadas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:rsidR="00236EE5" w:rsidRPr="00C31291" w:rsidRDefault="00236EE5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en-US" w:eastAsia="ja-JP"/>
              </w:rPr>
            </w:pPr>
            <w:r w:rsidRPr="00C31291">
              <w:rPr>
                <w:rFonts w:ascii="Arial" w:hAnsi="Arial" w:cs="Arial"/>
                <w:b/>
                <w:lang w:val="en-US" w:eastAsia="ja-JP"/>
              </w:rPr>
              <w:t xml:space="preserve">Estimativa de Horas Restante 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Finalizado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Osmar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Criar lista de itens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Finalizado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  <w:lang w:val="en-US"/>
              </w:rPr>
            </w:pPr>
            <w:r w:rsidRPr="00C31291">
              <w:rPr>
                <w:rFonts w:ascii="Arial" w:hAnsi="Arial" w:cs="Arial"/>
                <w:lang w:val="en-US"/>
              </w:rPr>
              <w:t>Definir visão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Finalizado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Osmar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Finalizado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val="en-US" w:eastAsia="ja-JP"/>
              </w:rPr>
            </w:pPr>
            <w:r w:rsidRPr="00C31291">
              <w:rPr>
                <w:rFonts w:ascii="Arial" w:hAnsi="Arial" w:cs="Arial"/>
                <w:lang w:val="en-US" w:eastAsia="ja-JP"/>
              </w:rPr>
              <w:t>1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Osmar/wendell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DC016E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13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lastRenderedPageBreak/>
              <w:t>Definir riscos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Osmar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236EE5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Especificar requisitos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 xml:space="preserve">Iniciado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Osmar/wendell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  <w:hideMark/>
          </w:tcPr>
          <w:p w:rsidR="00236EE5" w:rsidRPr="00C31291" w:rsidRDefault="00236EE5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61437B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 xml:space="preserve">Implementar protótipos 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 xml:space="preserve">Media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Osmar/wendell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61437B" w:rsidRPr="00C31291" w:rsidTr="0061437B">
        <w:trPr>
          <w:trHeight w:val="255"/>
        </w:trPr>
        <w:tc>
          <w:tcPr>
            <w:tcW w:w="15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Descrever arquitetura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Osmar/wendell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61437B" w:rsidRPr="00C31291" w:rsidRDefault="0061437B" w:rsidP="000D32E5">
            <w:pPr>
              <w:widowControl/>
              <w:spacing w:line="240" w:lineRule="auto"/>
              <w:jc w:val="both"/>
              <w:rPr>
                <w:rFonts w:ascii="Arial" w:hAnsi="Arial" w:cs="Arial"/>
                <w:lang w:eastAsia="ja-JP"/>
              </w:rPr>
            </w:pPr>
            <w:r w:rsidRPr="00C31291">
              <w:rPr>
                <w:rFonts w:ascii="Arial" w:hAnsi="Arial" w:cs="Arial"/>
                <w:lang w:eastAsia="ja-JP"/>
              </w:rPr>
              <w:t>1</w:t>
            </w:r>
          </w:p>
        </w:tc>
      </w:tr>
    </w:tbl>
    <w:p w:rsidR="0095311D" w:rsidRPr="00C31291" w:rsidRDefault="0095311D" w:rsidP="000D32E5">
      <w:pPr>
        <w:pStyle w:val="Corpodetexto"/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1"/>
        <w:jc w:val="both"/>
        <w:rPr>
          <w:rFonts w:cs="Arial"/>
          <w:b w:val="0"/>
          <w:sz w:val="20"/>
        </w:rPr>
      </w:pPr>
      <w:r w:rsidRPr="00C31291">
        <w:rPr>
          <w:rFonts w:cs="Arial"/>
          <w:sz w:val="20"/>
        </w:rPr>
        <w:t>4.  Lista de Problemas</w:t>
      </w:r>
    </w:p>
    <w:p w:rsidR="0095311D" w:rsidRPr="00C31291" w:rsidRDefault="0095311D" w:rsidP="000D32E5">
      <w:pPr>
        <w:pStyle w:val="InfoBlue"/>
        <w:jc w:val="both"/>
        <w:rPr>
          <w:rFonts w:ascii="Arial" w:hAnsi="Arial" w:cs="Arial"/>
          <w:vanish w:val="0"/>
        </w:rPr>
      </w:pPr>
      <w:r w:rsidRPr="00C31291">
        <w:rPr>
          <w:rFonts w:ascii="Arial" w:hAnsi="Arial" w:cs="Arial"/>
          <w:vanish w:val="0"/>
        </w:rPr>
        <w:t xml:space="preserve"> </w:t>
      </w:r>
    </w:p>
    <w:p w:rsidR="0095311D" w:rsidRPr="00C31291" w:rsidRDefault="0095311D" w:rsidP="000D32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C3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C31291" w:rsidRDefault="0095311D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C31291">
              <w:rPr>
                <w:rFonts w:ascii="Arial" w:hAnsi="Arial" w:cs="Arial"/>
                <w:b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C31291" w:rsidRDefault="0095311D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C3129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C31291" w:rsidRDefault="0095311D" w:rsidP="000D32E5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C31291">
              <w:rPr>
                <w:rFonts w:ascii="Arial" w:hAnsi="Arial" w:cs="Arial"/>
                <w:b/>
                <w:lang w:eastAsia="ja-JP"/>
              </w:rPr>
              <w:t>Observação</w:t>
            </w:r>
          </w:p>
        </w:tc>
      </w:tr>
      <w:tr w:rsidR="0095311D" w:rsidRPr="00C3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31291" w:rsidRDefault="00473D78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 xml:space="preserve"> A ausência de reuniões da</w:t>
            </w:r>
            <w:r w:rsidR="00236EE5" w:rsidRPr="00C31291">
              <w:rPr>
                <w:rFonts w:ascii="Arial" w:hAnsi="Arial" w:cs="Arial"/>
              </w:rPr>
              <w:t xml:space="preserve"> e</w:t>
            </w:r>
            <w:r w:rsidR="00A10A78" w:rsidRPr="00C31291">
              <w:rPr>
                <w:rFonts w:ascii="Arial" w:hAnsi="Arial" w:cs="Arial"/>
              </w:rPr>
              <w:t>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31291" w:rsidRDefault="00236EE5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R</w:t>
            </w:r>
            <w:r w:rsidR="00A10A78" w:rsidRPr="00C31291">
              <w:rPr>
                <w:rFonts w:ascii="Arial" w:hAnsi="Arial" w:cs="Arial"/>
              </w:rPr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31291" w:rsidRDefault="00236EE5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 xml:space="preserve">Marcada </w:t>
            </w:r>
            <w:r w:rsidR="00473D78" w:rsidRPr="00C31291">
              <w:rPr>
                <w:rFonts w:ascii="Arial" w:hAnsi="Arial" w:cs="Arial"/>
              </w:rPr>
              <w:t>reuniões</w:t>
            </w:r>
            <w:r w:rsidRPr="00C31291">
              <w:rPr>
                <w:rFonts w:ascii="Arial" w:hAnsi="Arial" w:cs="Arial"/>
              </w:rPr>
              <w:t xml:space="preserve"> </w:t>
            </w:r>
            <w:r w:rsidR="00473D78" w:rsidRPr="00C31291">
              <w:rPr>
                <w:rFonts w:ascii="Arial" w:hAnsi="Arial" w:cs="Arial"/>
              </w:rPr>
              <w:t>frequentes</w:t>
            </w:r>
            <w:r w:rsidRPr="00C31291">
              <w:rPr>
                <w:rFonts w:ascii="Arial" w:hAnsi="Arial" w:cs="Arial"/>
              </w:rPr>
              <w:t xml:space="preserve"> no intervalo e</w:t>
            </w:r>
            <w:r w:rsidR="00473D78" w:rsidRPr="00C31291">
              <w:rPr>
                <w:rFonts w:ascii="Arial" w:hAnsi="Arial" w:cs="Arial"/>
              </w:rPr>
              <w:t xml:space="preserve"> no final das atividades acadêmicas</w:t>
            </w:r>
          </w:p>
        </w:tc>
      </w:tr>
      <w:tr w:rsidR="00A10A78" w:rsidRPr="00C3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78" w:rsidRPr="00C31291" w:rsidRDefault="00473D78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Acesso à</w:t>
            </w:r>
            <w:r w:rsidR="00A10A78" w:rsidRPr="00C31291">
              <w:rPr>
                <w:rFonts w:ascii="Arial" w:hAnsi="Arial" w:cs="Arial"/>
              </w:rPr>
              <w:t xml:space="preserve"> internet no laboratório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A78" w:rsidRPr="00C31291" w:rsidRDefault="00A10A78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EE5" w:rsidRPr="00C31291" w:rsidRDefault="00A10A78" w:rsidP="000D32E5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Fazer os commits 12 horas antes do início de cada aula, para não correr o risco de não entregar formalmente os artefatos.</w:t>
            </w:r>
          </w:p>
        </w:tc>
      </w:tr>
    </w:tbl>
    <w:p w:rsidR="0095311D" w:rsidRPr="00C31291" w:rsidRDefault="0095311D" w:rsidP="000D32E5">
      <w:pPr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1"/>
        <w:jc w:val="both"/>
        <w:rPr>
          <w:rFonts w:cs="Arial"/>
          <w:sz w:val="20"/>
        </w:rPr>
      </w:pPr>
      <w:r w:rsidRPr="00C31291">
        <w:rPr>
          <w:rFonts w:cs="Arial"/>
          <w:sz w:val="20"/>
        </w:rPr>
        <w:t>5.  Critérios de Avaliação</w:t>
      </w:r>
    </w:p>
    <w:p w:rsidR="008944C8" w:rsidRPr="00C31291" w:rsidRDefault="008944C8" w:rsidP="000D32E5">
      <w:pPr>
        <w:pStyle w:val="Ttulo2"/>
        <w:jc w:val="both"/>
        <w:rPr>
          <w:rFonts w:cs="Arial"/>
          <w:b w:val="0"/>
        </w:rPr>
      </w:pPr>
      <w:r w:rsidRPr="00C31291">
        <w:rPr>
          <w:rFonts w:cs="Arial"/>
          <w:b w:val="0"/>
        </w:rPr>
        <w:t>Toda a infraestrutura do projeto deverá estar pronta na data estimada.</w:t>
      </w:r>
    </w:p>
    <w:p w:rsidR="008944C8" w:rsidRPr="00C31291" w:rsidRDefault="008944C8" w:rsidP="000D32E5">
      <w:pPr>
        <w:pStyle w:val="Ttulo2"/>
        <w:jc w:val="both"/>
        <w:rPr>
          <w:rFonts w:cs="Arial"/>
          <w:b w:val="0"/>
        </w:rPr>
      </w:pPr>
      <w:r w:rsidRPr="00C31291">
        <w:rPr>
          <w:rFonts w:cs="Arial"/>
          <w:b w:val="0"/>
        </w:rPr>
        <w:t>O D</w:t>
      </w:r>
      <w:r w:rsidR="00966307" w:rsidRPr="00C31291">
        <w:rPr>
          <w:rFonts w:cs="Arial"/>
          <w:b w:val="0"/>
        </w:rPr>
        <w:t>ocumento da Plano da interação a</w:t>
      </w:r>
      <w:r w:rsidRPr="00C31291">
        <w:rPr>
          <w:rFonts w:cs="Arial"/>
          <w:b w:val="0"/>
        </w:rPr>
        <w:t>tual deverá conter os principais requisitos, separados por estimativa de entrega (release).</w:t>
      </w:r>
    </w:p>
    <w:p w:rsidR="008944C8" w:rsidRPr="00C31291" w:rsidRDefault="008944C8" w:rsidP="000D32E5">
      <w:pPr>
        <w:pStyle w:val="Ttulo2"/>
        <w:jc w:val="both"/>
        <w:rPr>
          <w:rFonts w:cs="Arial"/>
          <w:b w:val="0"/>
        </w:rPr>
      </w:pPr>
      <w:r w:rsidRPr="00C31291">
        <w:rPr>
          <w:rFonts w:cs="Arial"/>
          <w:b w:val="0"/>
        </w:rPr>
        <w:t>Os Requisitos com prioridade alta (exceto cadastros e login) deverão ser apresentados ao final da iteração</w:t>
      </w:r>
      <w:r w:rsidR="00966307" w:rsidRPr="00C31291">
        <w:rPr>
          <w:rFonts w:cs="Arial"/>
          <w:b w:val="0"/>
        </w:rPr>
        <w:t>.</w:t>
      </w:r>
    </w:p>
    <w:p w:rsidR="008944C8" w:rsidRPr="00C31291" w:rsidRDefault="008944C8" w:rsidP="000D32E5">
      <w:pPr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1"/>
        <w:jc w:val="both"/>
        <w:rPr>
          <w:rFonts w:cs="Arial"/>
          <w:sz w:val="20"/>
        </w:rPr>
      </w:pPr>
      <w:r w:rsidRPr="00C31291">
        <w:rPr>
          <w:rFonts w:cs="Arial"/>
          <w:sz w:val="20"/>
        </w:rPr>
        <w:t>6.  Avaliação</w:t>
      </w:r>
    </w:p>
    <w:p w:rsidR="0095311D" w:rsidRPr="00C31291" w:rsidRDefault="0095311D" w:rsidP="000D32E5">
      <w:pPr>
        <w:pStyle w:val="InfoBlue"/>
        <w:jc w:val="both"/>
        <w:rPr>
          <w:rFonts w:ascii="Arial" w:hAnsi="Arial" w:cs="Arial"/>
          <w:vanish w:val="0"/>
          <w:color w:val="auto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8944C8" w:rsidRPr="00C31291" w:rsidTr="004320C0">
        <w:tc>
          <w:tcPr>
            <w:tcW w:w="1969" w:type="dxa"/>
          </w:tcPr>
          <w:p w:rsidR="0095311D" w:rsidRPr="00C31291" w:rsidRDefault="00F8546E" w:rsidP="000D32E5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r w:rsidRPr="00C31291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574" w:type="dxa"/>
          </w:tcPr>
          <w:p w:rsidR="0095311D" w:rsidRPr="00C31291" w:rsidRDefault="008944C8" w:rsidP="000D32E5">
            <w:pPr>
              <w:spacing w:before="40" w:after="40"/>
              <w:jc w:val="both"/>
              <w:rPr>
                <w:rFonts w:ascii="Arial" w:hAnsi="Arial" w:cs="Arial"/>
                <w:bCs/>
                <w:iCs/>
              </w:rPr>
            </w:pPr>
            <w:r w:rsidRPr="00C31291">
              <w:rPr>
                <w:rFonts w:ascii="Arial" w:hAnsi="Arial" w:cs="Arial"/>
                <w:iCs/>
              </w:rPr>
              <w:t xml:space="preserve">Validar a documentação junto com Entrega Funcional </w:t>
            </w:r>
            <w:r w:rsidR="00F8546E" w:rsidRPr="00C31291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8944C8" w:rsidRPr="00C31291" w:rsidTr="004320C0">
        <w:tc>
          <w:tcPr>
            <w:tcW w:w="1969" w:type="dxa"/>
          </w:tcPr>
          <w:p w:rsidR="0095311D" w:rsidRPr="00C31291" w:rsidRDefault="00966307" w:rsidP="000D32E5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 xml:space="preserve"> 1ª</w:t>
            </w:r>
            <w:r w:rsidR="00F8546E" w:rsidRPr="00C31291">
              <w:rPr>
                <w:rFonts w:ascii="Arial" w:hAnsi="Arial" w:cs="Arial"/>
              </w:rPr>
              <w:t xml:space="preserve"> Avaliação</w:t>
            </w:r>
            <w:r w:rsidRPr="00C312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74" w:type="dxa"/>
          </w:tcPr>
          <w:p w:rsidR="0095311D" w:rsidRPr="00C31291" w:rsidRDefault="00C31291" w:rsidP="000D32E5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04/05</w:t>
            </w:r>
            <w:r w:rsidR="004320C0" w:rsidRPr="00C31291">
              <w:rPr>
                <w:rFonts w:ascii="Arial" w:hAnsi="Arial" w:cs="Arial"/>
                <w:iCs/>
              </w:rPr>
              <w:t>/2015</w:t>
            </w:r>
          </w:p>
        </w:tc>
      </w:tr>
      <w:tr w:rsidR="004320C0" w:rsidRPr="00C31291" w:rsidTr="004320C0">
        <w:tc>
          <w:tcPr>
            <w:tcW w:w="1969" w:type="dxa"/>
          </w:tcPr>
          <w:p w:rsidR="004320C0" w:rsidRPr="00C31291" w:rsidRDefault="00C31291" w:rsidP="000D32E5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966307" w:rsidRPr="00C31291">
              <w:rPr>
                <w:rFonts w:ascii="Arial" w:hAnsi="Arial" w:cs="Arial"/>
              </w:rPr>
              <w:t>2ª Avaliação</w:t>
            </w:r>
          </w:p>
        </w:tc>
        <w:tc>
          <w:tcPr>
            <w:tcW w:w="3574" w:type="dxa"/>
          </w:tcPr>
          <w:p w:rsidR="004320C0" w:rsidRPr="00C31291" w:rsidRDefault="004320C0" w:rsidP="000D32E5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C31291">
              <w:rPr>
                <w:rFonts w:ascii="Arial" w:hAnsi="Arial" w:cs="Arial"/>
                <w:iCs/>
              </w:rPr>
              <w:t>15/06/2015</w:t>
            </w:r>
          </w:p>
        </w:tc>
      </w:tr>
      <w:tr w:rsidR="008944C8" w:rsidRPr="00C31291" w:rsidTr="004320C0">
        <w:tc>
          <w:tcPr>
            <w:tcW w:w="1969" w:type="dxa"/>
          </w:tcPr>
          <w:p w:rsidR="0095311D" w:rsidRPr="00C31291" w:rsidRDefault="00F8546E" w:rsidP="000D32E5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Participantes</w:t>
            </w:r>
          </w:p>
        </w:tc>
        <w:tc>
          <w:tcPr>
            <w:tcW w:w="3574" w:type="dxa"/>
          </w:tcPr>
          <w:p w:rsidR="008944C8" w:rsidRPr="00C31291" w:rsidRDefault="008944C8" w:rsidP="000D32E5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C31291">
              <w:rPr>
                <w:rFonts w:ascii="Arial" w:hAnsi="Arial" w:cs="Arial"/>
                <w:iCs/>
              </w:rPr>
              <w:t>Osmar, Wendel e Jarley</w:t>
            </w:r>
          </w:p>
        </w:tc>
      </w:tr>
      <w:tr w:rsidR="008944C8" w:rsidRPr="00C31291" w:rsidTr="004320C0">
        <w:tc>
          <w:tcPr>
            <w:tcW w:w="1969" w:type="dxa"/>
          </w:tcPr>
          <w:p w:rsidR="0095311D" w:rsidRPr="00C31291" w:rsidRDefault="00F8546E" w:rsidP="000D32E5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C31291">
              <w:rPr>
                <w:rFonts w:ascii="Arial" w:hAnsi="Arial" w:cs="Arial"/>
              </w:rPr>
              <w:t>Status do Projeto</w:t>
            </w:r>
          </w:p>
        </w:tc>
        <w:tc>
          <w:tcPr>
            <w:tcW w:w="3574" w:type="dxa"/>
          </w:tcPr>
          <w:p w:rsidR="0095311D" w:rsidRPr="00C31291" w:rsidRDefault="008944C8" w:rsidP="000D32E5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 w:rsidRPr="00C31291">
              <w:rPr>
                <w:rFonts w:ascii="Arial" w:hAnsi="Arial" w:cs="Arial"/>
                <w:iCs/>
              </w:rPr>
              <w:t>Amarelo</w:t>
            </w:r>
          </w:p>
        </w:tc>
      </w:tr>
    </w:tbl>
    <w:p w:rsidR="0095311D" w:rsidRPr="00C31291" w:rsidRDefault="0095311D" w:rsidP="000D32E5">
      <w:pPr>
        <w:jc w:val="both"/>
        <w:rPr>
          <w:rFonts w:ascii="Arial" w:hAnsi="Arial" w:cs="Arial"/>
        </w:rPr>
      </w:pPr>
    </w:p>
    <w:p w:rsidR="0095311D" w:rsidRPr="00C31291" w:rsidRDefault="0095311D" w:rsidP="000D32E5">
      <w:pPr>
        <w:pStyle w:val="Ttulo2"/>
        <w:numPr>
          <w:ilvl w:val="0"/>
          <w:numId w:val="30"/>
        </w:numPr>
        <w:jc w:val="both"/>
        <w:rPr>
          <w:rFonts w:cs="Arial"/>
        </w:rPr>
      </w:pPr>
      <w:r w:rsidRPr="00C31291">
        <w:rPr>
          <w:rFonts w:cs="Arial"/>
        </w:rPr>
        <w:t>Avaliação X Objetivos Iniciais</w:t>
      </w:r>
    </w:p>
    <w:p w:rsidR="0095311D" w:rsidRPr="00C31291" w:rsidRDefault="008944C8" w:rsidP="000D32E5">
      <w:pPr>
        <w:pStyle w:val="InfoBluelistitem"/>
        <w:jc w:val="both"/>
        <w:rPr>
          <w:rFonts w:ascii="Arial" w:hAnsi="Arial" w:cs="Arial"/>
          <w:color w:val="auto"/>
        </w:rPr>
      </w:pPr>
      <w:r w:rsidRPr="00C31291">
        <w:rPr>
          <w:rFonts w:ascii="Arial" w:hAnsi="Arial" w:cs="Arial"/>
          <w:color w:val="auto"/>
        </w:rPr>
        <w:t>N/A</w:t>
      </w:r>
    </w:p>
    <w:p w:rsidR="0095311D" w:rsidRPr="00C31291" w:rsidRDefault="0095311D" w:rsidP="000D32E5">
      <w:pPr>
        <w:pStyle w:val="Ttulo2"/>
        <w:numPr>
          <w:ilvl w:val="0"/>
          <w:numId w:val="29"/>
        </w:numPr>
        <w:jc w:val="both"/>
        <w:rPr>
          <w:rFonts w:cs="Arial"/>
        </w:rPr>
      </w:pPr>
      <w:r w:rsidRPr="00C31291">
        <w:rPr>
          <w:rFonts w:cs="Arial"/>
        </w:rPr>
        <w:t>Itens de Trabalho: Planejado X Realizado</w:t>
      </w:r>
    </w:p>
    <w:p w:rsidR="0095311D" w:rsidRPr="00C31291" w:rsidRDefault="008944C8" w:rsidP="000D32E5">
      <w:pPr>
        <w:pStyle w:val="InfoBluelistitem"/>
        <w:jc w:val="both"/>
        <w:rPr>
          <w:rFonts w:ascii="Arial" w:hAnsi="Arial" w:cs="Arial"/>
          <w:color w:val="auto"/>
        </w:rPr>
      </w:pPr>
      <w:r w:rsidRPr="00C31291">
        <w:rPr>
          <w:rFonts w:ascii="Arial" w:hAnsi="Arial" w:cs="Arial"/>
          <w:color w:val="auto"/>
        </w:rPr>
        <w:t>N/A</w:t>
      </w:r>
    </w:p>
    <w:p w:rsidR="0095311D" w:rsidRPr="00C31291" w:rsidRDefault="0095311D" w:rsidP="000D32E5">
      <w:pPr>
        <w:pStyle w:val="Ttulo2"/>
        <w:numPr>
          <w:ilvl w:val="0"/>
          <w:numId w:val="0"/>
        </w:numPr>
        <w:ind w:left="720"/>
        <w:jc w:val="both"/>
        <w:rPr>
          <w:rFonts w:cs="Arial"/>
        </w:rPr>
      </w:pPr>
      <w:r w:rsidRPr="00C31291">
        <w:rPr>
          <w:rFonts w:cs="Arial"/>
        </w:rPr>
        <w:t>Avaliação X Resultados de Testes</w:t>
      </w:r>
    </w:p>
    <w:p w:rsidR="0095311D" w:rsidRPr="00C31291" w:rsidRDefault="008944C8" w:rsidP="000D32E5">
      <w:pPr>
        <w:pStyle w:val="InfoBluelistitem"/>
        <w:jc w:val="both"/>
        <w:rPr>
          <w:rFonts w:ascii="Arial" w:hAnsi="Arial" w:cs="Arial"/>
          <w:color w:val="auto"/>
        </w:rPr>
      </w:pPr>
      <w:r w:rsidRPr="00C31291">
        <w:rPr>
          <w:rFonts w:ascii="Arial" w:hAnsi="Arial" w:cs="Arial"/>
          <w:color w:val="auto"/>
        </w:rPr>
        <w:t>N/A</w:t>
      </w:r>
      <w:r w:rsidR="0095311D" w:rsidRPr="00C31291">
        <w:rPr>
          <w:rFonts w:ascii="Arial" w:hAnsi="Arial" w:cs="Arial"/>
          <w:color w:val="auto"/>
        </w:rPr>
        <w:t>]</w:t>
      </w:r>
    </w:p>
    <w:p w:rsidR="0095311D" w:rsidRPr="00C31291" w:rsidRDefault="0095311D" w:rsidP="000D32E5">
      <w:pPr>
        <w:pStyle w:val="Ttulo2"/>
        <w:numPr>
          <w:ilvl w:val="0"/>
          <w:numId w:val="29"/>
        </w:numPr>
        <w:jc w:val="both"/>
        <w:rPr>
          <w:rFonts w:cs="Arial"/>
        </w:rPr>
      </w:pPr>
      <w:r w:rsidRPr="00C31291">
        <w:rPr>
          <w:rFonts w:cs="Arial"/>
        </w:rPr>
        <w:t>Outras Avaliações e Desvios</w:t>
      </w:r>
    </w:p>
    <w:p w:rsidR="005E24A3" w:rsidRPr="00C31291" w:rsidRDefault="008944C8" w:rsidP="000D32E5">
      <w:pPr>
        <w:pStyle w:val="InfoBluelistitem"/>
        <w:jc w:val="both"/>
        <w:rPr>
          <w:rFonts w:ascii="Arial" w:hAnsi="Arial" w:cs="Arial"/>
          <w:color w:val="auto"/>
        </w:rPr>
      </w:pPr>
      <w:r w:rsidRPr="00C31291">
        <w:rPr>
          <w:rFonts w:ascii="Arial" w:hAnsi="Arial" w:cs="Arial"/>
          <w:color w:val="auto"/>
        </w:rPr>
        <w:t>N/A</w:t>
      </w:r>
    </w:p>
    <w:sectPr w:rsidR="005E24A3" w:rsidRPr="00C3129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CB8" w:rsidRDefault="00F50CB8">
      <w:r>
        <w:separator/>
      </w:r>
    </w:p>
  </w:endnote>
  <w:endnote w:type="continuationSeparator" w:id="0">
    <w:p w:rsidR="00F50CB8" w:rsidRDefault="00F5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E4CA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E4CA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E4CA8" w:rsidRPr="000E4CA8">
            <w:rPr>
              <w:rStyle w:val="Nmerodepgina"/>
              <w:noProof/>
              <w:lang w:val="en-US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CB8" w:rsidRDefault="00F50CB8">
      <w:r>
        <w:separator/>
      </w:r>
    </w:p>
  </w:footnote>
  <w:footnote w:type="continuationSeparator" w:id="0">
    <w:p w:rsidR="00F50CB8" w:rsidRDefault="00F50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C404C" w:rsidP="005E24A3">
          <w:pPr>
            <w:pStyle w:val="Cabealho"/>
            <w:tabs>
              <w:tab w:val="clear" w:pos="4320"/>
              <w:tab w:val="clear" w:pos="8640"/>
            </w:tabs>
          </w:pPr>
          <w:r>
            <w:t>Agile Parking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7C404C">
          <w:r>
            <w:t xml:space="preserve">  Data:  23/03/2015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478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F17FC1"/>
    <w:multiLevelType w:val="hybridMultilevel"/>
    <w:tmpl w:val="F6CA35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6"/>
  </w:num>
  <w:num w:numId="5">
    <w:abstractNumId w:val="28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7"/>
  </w:num>
  <w:num w:numId="16">
    <w:abstractNumId w:val="33"/>
  </w:num>
  <w:num w:numId="17">
    <w:abstractNumId w:val="23"/>
  </w:num>
  <w:num w:numId="18">
    <w:abstractNumId w:val="9"/>
  </w:num>
  <w:num w:numId="19">
    <w:abstractNumId w:val="19"/>
  </w:num>
  <w:num w:numId="20">
    <w:abstractNumId w:val="12"/>
  </w:num>
  <w:num w:numId="21">
    <w:abstractNumId w:val="32"/>
  </w:num>
  <w:num w:numId="22">
    <w:abstractNumId w:val="21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9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4"/>
  </w:num>
  <w:num w:numId="35">
    <w:abstractNumId w:val="10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5"/>
  </w:num>
  <w:num w:numId="39">
    <w:abstractNumId w:val="11"/>
  </w:num>
  <w:num w:numId="40">
    <w:abstractNumId w:val="5"/>
  </w:num>
  <w:num w:numId="41">
    <w:abstractNumId w:val="26"/>
  </w:num>
  <w:num w:numId="42">
    <w:abstractNumId w:val="6"/>
  </w:num>
  <w:num w:numId="43">
    <w:abstractNumId w:val="1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0A"/>
    <w:rsid w:val="0003708B"/>
    <w:rsid w:val="000C297E"/>
    <w:rsid w:val="000D32E5"/>
    <w:rsid w:val="000E4CA8"/>
    <w:rsid w:val="00100D5A"/>
    <w:rsid w:val="00114106"/>
    <w:rsid w:val="00163E69"/>
    <w:rsid w:val="00236EE5"/>
    <w:rsid w:val="00282FB8"/>
    <w:rsid w:val="00296CCD"/>
    <w:rsid w:val="002E79B7"/>
    <w:rsid w:val="004320C0"/>
    <w:rsid w:val="00435BDE"/>
    <w:rsid w:val="00473D78"/>
    <w:rsid w:val="004901D6"/>
    <w:rsid w:val="00495B24"/>
    <w:rsid w:val="00514AD5"/>
    <w:rsid w:val="00554598"/>
    <w:rsid w:val="005E24A3"/>
    <w:rsid w:val="005F414D"/>
    <w:rsid w:val="0061437B"/>
    <w:rsid w:val="006B2562"/>
    <w:rsid w:val="006C6437"/>
    <w:rsid w:val="00706274"/>
    <w:rsid w:val="007C404C"/>
    <w:rsid w:val="007D6974"/>
    <w:rsid w:val="0082531A"/>
    <w:rsid w:val="0087350A"/>
    <w:rsid w:val="00884934"/>
    <w:rsid w:val="008944C8"/>
    <w:rsid w:val="009310F6"/>
    <w:rsid w:val="00952ABC"/>
    <w:rsid w:val="0095311D"/>
    <w:rsid w:val="00966307"/>
    <w:rsid w:val="00993DB8"/>
    <w:rsid w:val="009E308F"/>
    <w:rsid w:val="00A10A78"/>
    <w:rsid w:val="00A14A0E"/>
    <w:rsid w:val="00AF2148"/>
    <w:rsid w:val="00B13713"/>
    <w:rsid w:val="00B20A98"/>
    <w:rsid w:val="00B46D12"/>
    <w:rsid w:val="00B6264A"/>
    <w:rsid w:val="00BA6B96"/>
    <w:rsid w:val="00C11924"/>
    <w:rsid w:val="00C21148"/>
    <w:rsid w:val="00C31291"/>
    <w:rsid w:val="00C66AAF"/>
    <w:rsid w:val="00CA1B6B"/>
    <w:rsid w:val="00D301B3"/>
    <w:rsid w:val="00D30C3E"/>
    <w:rsid w:val="00DC016E"/>
    <w:rsid w:val="00E40D8B"/>
    <w:rsid w:val="00ED0FF2"/>
    <w:rsid w:val="00ED1E2D"/>
    <w:rsid w:val="00F16559"/>
    <w:rsid w:val="00F50CB8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46A067B-83AF-4549-A7DE-DCE84A7B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A10A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236EE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128FD-B82C-4885-AA0C-64699275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69</TotalTime>
  <Pages>1</Pages>
  <Words>387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Pc</dc:creator>
  <cp:lastModifiedBy>ASUS</cp:lastModifiedBy>
  <cp:revision>10</cp:revision>
  <cp:lastPrinted>2015-03-17T00:30:00Z</cp:lastPrinted>
  <dcterms:created xsi:type="dcterms:W3CDTF">2015-03-30T18:05:00Z</dcterms:created>
  <dcterms:modified xsi:type="dcterms:W3CDTF">2015-05-04T00:10:00Z</dcterms:modified>
</cp:coreProperties>
</file>