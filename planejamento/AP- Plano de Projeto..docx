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9A614B" w:rsidP="009A614B">
      <w:pPr>
        <w:pStyle w:val="Ttulo"/>
        <w:jc w:val="left"/>
        <w:rPr>
          <w:lang w:val="pt-BR"/>
        </w:rPr>
      </w:pPr>
      <w:r>
        <w:t xml:space="preserve">       </w:t>
      </w:r>
      <w:bookmarkStart w:id="0" w:name="_GoBack"/>
      <w:bookmarkEnd w:id="0"/>
      <w:r>
        <w:t xml:space="preserve">                            Agile Parking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1" w:name="_Toc447095880"/>
      <w:bookmarkStart w:id="2" w:name="_Toc456598586"/>
      <w:bookmarkStart w:id="3" w:name="_Toc456600917"/>
      <w:proofErr w:type="spellStart"/>
      <w:r w:rsidRPr="006B11D3">
        <w:rPr>
          <w:rFonts w:cs="Arial"/>
          <w:sz w:val="20"/>
        </w:rPr>
        <w:t>Introdução</w:t>
      </w:r>
      <w:proofErr w:type="spellEnd"/>
    </w:p>
    <w:p w:rsidR="00677219" w:rsidRPr="006B11D3" w:rsidRDefault="009A614B">
      <w:pPr>
        <w:pStyle w:val="InfoBlue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6B11D3">
        <w:rPr>
          <w:rFonts w:ascii="Arial" w:hAnsi="Arial" w:cs="Arial"/>
          <w:color w:val="000000"/>
          <w:lang w:val="pt-BR"/>
        </w:rPr>
        <w:t>Agile</w:t>
      </w:r>
      <w:proofErr w:type="spellEnd"/>
      <w:r w:rsidRPr="006B11D3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4" w:name="_Toc524312837"/>
      <w:bookmarkStart w:id="5" w:name="_Toc20734060"/>
      <w:r w:rsidRPr="00AE68BA">
        <w:rPr>
          <w:rFonts w:cs="Arial"/>
          <w:sz w:val="20"/>
          <w:lang w:val="pt-BR"/>
        </w:rPr>
        <w:t>Organização</w:t>
      </w:r>
      <w:r w:rsidRPr="006B11D3">
        <w:rPr>
          <w:rFonts w:cs="Arial"/>
          <w:sz w:val="20"/>
        </w:rPr>
        <w:t xml:space="preserve"> do </w:t>
      </w:r>
      <w:proofErr w:type="spellStart"/>
      <w:r w:rsidRPr="006B11D3">
        <w:rPr>
          <w:rFonts w:cs="Arial"/>
          <w:sz w:val="20"/>
        </w:rPr>
        <w:t>Projeto</w:t>
      </w:r>
      <w:bookmarkEnd w:id="4"/>
      <w:bookmarkEnd w:id="5"/>
      <w:proofErr w:type="spellEnd"/>
    </w:p>
    <w:p w:rsidR="00677219" w:rsidRPr="006B11D3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6B11D3" w:rsidTr="00D65293">
        <w:tc>
          <w:tcPr>
            <w:tcW w:w="1791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6B11D3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6B11D3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Alves</w:t>
            </w:r>
            <w:proofErr w:type="spellEnd"/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6B11D3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6" w:name="_Toc524312847"/>
      <w:bookmarkStart w:id="7" w:name="_Toc20734070"/>
      <w:r w:rsidRPr="006B11D3">
        <w:rPr>
          <w:rFonts w:cs="Arial"/>
          <w:sz w:val="20"/>
          <w:lang w:val="pt-BR"/>
        </w:rPr>
        <w:t>Processo de Desenvolvimento e Métodos de Acompanhamento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6B11D3">
        <w:rPr>
          <w:rFonts w:ascii="Arial" w:hAnsi="Arial" w:cs="Arial"/>
          <w:lang w:val="pt-BR"/>
        </w:rPr>
        <w:t>OpenUP</w:t>
      </w:r>
      <w:proofErr w:type="spellEnd"/>
      <w:r w:rsidRPr="006B11D3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6B11D3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</w:t>
      </w:r>
      <w:proofErr w:type="spellStart"/>
      <w:r w:rsidRPr="006B11D3">
        <w:rPr>
          <w:rFonts w:ascii="Arial" w:hAnsi="Arial" w:cs="Arial"/>
          <w:lang w:val="pt-BR"/>
        </w:rPr>
        <w:t>OpenUP</w:t>
      </w:r>
      <w:proofErr w:type="spellEnd"/>
      <w:r w:rsidRPr="006B11D3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Pl</w:t>
      </w:r>
      <w:r w:rsidR="00D66BF1" w:rsidRPr="006B11D3">
        <w:rPr>
          <w:rFonts w:ascii="Arial" w:hAnsi="Arial" w:cs="Arial"/>
          <w:lang w:val="pt-BR"/>
        </w:rPr>
        <w:t>anejamento: Plano de Projeto,</w:t>
      </w:r>
      <w:r w:rsidRPr="006B11D3">
        <w:rPr>
          <w:rFonts w:ascii="Arial" w:hAnsi="Arial" w:cs="Arial"/>
          <w:lang w:val="pt-BR"/>
        </w:rPr>
        <w:t xml:space="preserve"> Lista de Itens de Trabalho</w:t>
      </w:r>
      <w:r w:rsidR="00D66BF1" w:rsidRPr="006B11D3">
        <w:rPr>
          <w:rFonts w:ascii="Arial" w:hAnsi="Arial" w:cs="Arial"/>
          <w:lang w:val="pt-BR"/>
        </w:rPr>
        <w:t xml:space="preserve">, Lista de Risco e dos Plano </w:t>
      </w:r>
      <w:r w:rsidRPr="006B11D3">
        <w:rPr>
          <w:rFonts w:ascii="Arial" w:hAnsi="Arial" w:cs="Arial"/>
          <w:lang w:val="pt-BR"/>
        </w:rPr>
        <w:t>de Iteração.</w:t>
      </w:r>
    </w:p>
    <w:p w:rsidR="0015471A" w:rsidRPr="006B11D3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Requisitos: Documento de Visão,</w:t>
      </w:r>
      <w:r w:rsidR="0015471A" w:rsidRPr="006B11D3">
        <w:rPr>
          <w:rFonts w:ascii="Arial" w:hAnsi="Arial" w:cs="Arial"/>
          <w:lang w:val="pt-BR"/>
        </w:rPr>
        <w:t xml:space="preserve"> Especificação de </w:t>
      </w:r>
      <w:r w:rsidRPr="006B11D3">
        <w:rPr>
          <w:rFonts w:ascii="Arial" w:hAnsi="Arial" w:cs="Arial"/>
          <w:lang w:val="pt-BR"/>
        </w:rPr>
        <w:t>Requisitos e Requisitos Complementares</w:t>
      </w:r>
      <w:r w:rsidR="0015471A"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Design: Projeto da Arquitetura, Diagramas UML</w:t>
      </w:r>
      <w:r w:rsidR="00D66BF1" w:rsidRPr="006B11D3">
        <w:rPr>
          <w:rFonts w:ascii="Arial" w:hAnsi="Arial" w:cs="Arial"/>
          <w:lang w:val="pt-BR"/>
        </w:rPr>
        <w:t xml:space="preserve"> e Modelagem do Banco de Dados</w:t>
      </w:r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Código: </w:t>
      </w:r>
      <w:r w:rsidR="00D65293" w:rsidRPr="006B11D3">
        <w:rPr>
          <w:rFonts w:ascii="Arial" w:hAnsi="Arial" w:cs="Arial"/>
          <w:lang w:val="pt-BR"/>
        </w:rPr>
        <w:t>Código Fonte.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6B11D3" w:rsidRDefault="0015471A" w:rsidP="009B70AD">
      <w:pPr>
        <w:pStyle w:val="Corpodetexto"/>
        <w:ind w:left="0" w:firstLine="360"/>
        <w:jc w:val="both"/>
        <w:rPr>
          <w:rFonts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6B11D3">
        <w:rPr>
          <w:rFonts w:ascii="Arial" w:hAnsi="Arial" w:cs="Arial"/>
          <w:lang w:val="pt-BR"/>
        </w:rPr>
        <w:t>OpenUP</w:t>
      </w:r>
      <w:proofErr w:type="spellEnd"/>
      <w:proofErr w:type="gramEnd"/>
      <w:r w:rsidRPr="006B11D3">
        <w:rPr>
          <w:rFonts w:ascii="Arial" w:hAnsi="Arial" w:cs="Arial"/>
          <w:lang w:val="pt-BR"/>
        </w:rPr>
        <w:t>.</w:t>
      </w:r>
      <w:r w:rsidR="009B70AD">
        <w:rPr>
          <w:rFonts w:ascii="Arial" w:hAnsi="Arial" w:cs="Arial"/>
          <w:lang w:val="pt-BR"/>
        </w:rPr>
        <w:t>.</w:t>
      </w:r>
      <w:r w:rsidR="009B70AD" w:rsidRPr="006B11D3">
        <w:rPr>
          <w:rFonts w:cs="Arial"/>
          <w:lang w:val="pt-BR"/>
        </w:rPr>
        <w:t xml:space="preserve"> </w:t>
      </w:r>
      <w:r w:rsidR="00677219" w:rsidRPr="006B11D3">
        <w:rPr>
          <w:rFonts w:cs="Arial"/>
          <w:lang w:val="pt-BR"/>
        </w:rPr>
        <w:t xml:space="preserve">Objetivos e Marcos do Projeto </w:t>
      </w:r>
      <w:bookmarkEnd w:id="6"/>
      <w:bookmarkEnd w:id="7"/>
    </w:p>
    <w:p w:rsidR="00677219" w:rsidRPr="006B11D3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RPr="006B11D3" w:rsidTr="006E3BB7">
        <w:tc>
          <w:tcPr>
            <w:tcW w:w="1742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6B11D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6B11D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B11D3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RPr="006B11D3" w:rsidTr="006E3BB7">
        <w:tc>
          <w:tcPr>
            <w:tcW w:w="1742" w:type="dxa"/>
          </w:tcPr>
          <w:p w:rsidR="00677219" w:rsidRPr="006B11D3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6B11D3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I1</w:t>
            </w:r>
          </w:p>
        </w:tc>
        <w:tc>
          <w:tcPr>
            <w:tcW w:w="2571" w:type="dxa"/>
          </w:tcPr>
          <w:p w:rsidR="00415834" w:rsidRPr="006B11D3" w:rsidRDefault="00415834" w:rsidP="00415834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>Objetivo: Fechar o escopo do projeto</w:t>
            </w:r>
          </w:p>
          <w:p w:rsidR="00415834" w:rsidRPr="006B11D3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</w:rPr>
            </w:pPr>
            <w:proofErr w:type="spellStart"/>
            <w:r w:rsidRPr="006B11D3">
              <w:rPr>
                <w:rFonts w:ascii="Arial" w:hAnsi="Arial" w:cs="Arial"/>
              </w:rPr>
              <w:t>Configuração</w:t>
            </w:r>
            <w:proofErr w:type="spellEnd"/>
            <w:r w:rsidRPr="006B11D3">
              <w:rPr>
                <w:rFonts w:ascii="Arial" w:hAnsi="Arial" w:cs="Arial"/>
              </w:rPr>
              <w:t xml:space="preserve"> do </w:t>
            </w:r>
            <w:proofErr w:type="spellStart"/>
            <w:r w:rsidR="004167BC">
              <w:rPr>
                <w:rFonts w:ascii="Arial" w:hAnsi="Arial" w:cs="Arial"/>
              </w:rPr>
              <w:t>Ambiente</w:t>
            </w:r>
            <w:proofErr w:type="spellEnd"/>
            <w:r w:rsidR="004167BC">
              <w:rPr>
                <w:rFonts w:ascii="Arial" w:hAnsi="Arial" w:cs="Arial"/>
              </w:rPr>
              <w:t>;</w:t>
            </w:r>
          </w:p>
          <w:p w:rsidR="004167BC" w:rsidRPr="004167BC" w:rsidRDefault="00415834" w:rsidP="004167BC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 xml:space="preserve">Descrever a visão, os </w:t>
            </w:r>
            <w:r w:rsidR="004167BC">
              <w:rPr>
                <w:rFonts w:ascii="Arial" w:hAnsi="Arial" w:cs="Arial"/>
                <w:lang w:val="pt-BR"/>
              </w:rPr>
              <w:lastRenderedPageBreak/>
              <w:t>riscos, os Itens de trabalho, Plano de P</w:t>
            </w:r>
            <w:r w:rsidRPr="006B11D3">
              <w:rPr>
                <w:rFonts w:ascii="Arial" w:hAnsi="Arial" w:cs="Arial"/>
                <w:lang w:val="pt-BR"/>
              </w:rPr>
              <w:t>rojeto</w:t>
            </w:r>
            <w:r w:rsidR="004167BC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6B11D3" w:rsidRDefault="00677219" w:rsidP="00415834">
            <w:pPr>
              <w:pStyle w:val="Corpodetexto"/>
              <w:spacing w:before="60"/>
              <w:ind w:left="360"/>
              <w:rPr>
                <w:rFonts w:ascii="Arial" w:hAnsi="Arial" w:cs="Arial"/>
                <w:lang w:val="pt-BR"/>
              </w:rPr>
            </w:pPr>
          </w:p>
        </w:tc>
        <w:tc>
          <w:tcPr>
            <w:tcW w:w="1828" w:type="dxa"/>
          </w:tcPr>
          <w:p w:rsidR="00CA19BB" w:rsidRPr="006B11D3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6B11D3">
              <w:rPr>
                <w:rFonts w:ascii="Arial" w:hAnsi="Arial" w:cs="Arial"/>
                <w:lang w:val="pt-BR"/>
              </w:rPr>
              <w:t xml:space="preserve">: </w:t>
            </w:r>
            <w:r>
              <w:rPr>
                <w:rFonts w:ascii="Arial" w:hAnsi="Arial" w:cs="Arial"/>
                <w:lang w:val="pt-BR"/>
              </w:rPr>
              <w:t>09</w:t>
            </w:r>
            <w:r w:rsidR="00415834" w:rsidRPr="006B11D3">
              <w:rPr>
                <w:rFonts w:ascii="Arial" w:hAnsi="Arial" w:cs="Arial"/>
                <w:lang w:val="pt-BR"/>
              </w:rPr>
              <w:t>/03/2015</w:t>
            </w:r>
            <w:r w:rsidR="00E45782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731" w:type="dxa"/>
          </w:tcPr>
          <w:p w:rsidR="00321124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15</w:t>
            </w:r>
          </w:p>
        </w:tc>
      </w:tr>
      <w:tr w:rsidR="00321124" w:rsidRPr="00321124" w:rsidTr="006E3BB7">
        <w:tc>
          <w:tcPr>
            <w:tcW w:w="1742" w:type="dxa"/>
          </w:tcPr>
          <w:p w:rsidR="00321124" w:rsidRPr="006B11D3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6B11D3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2571" w:type="dxa"/>
          </w:tcPr>
          <w:p w:rsidR="003E403E" w:rsidRPr="003E403E" w:rsidRDefault="00321124" w:rsidP="003E403E">
            <w:pPr>
              <w:pStyle w:val="PargrafodaLista"/>
            </w:pPr>
            <w:r w:rsidRPr="003E403E">
              <w:t>Objetivo</w:t>
            </w:r>
            <w:r w:rsidR="003E403E" w:rsidRPr="003E403E">
              <w:t xml:space="preserve">: Alterar Plano de Interação, Lista de Itens, Plano de Projeto.  </w:t>
            </w:r>
          </w:p>
          <w:p w:rsidR="00321124" w:rsidRPr="003E403E" w:rsidRDefault="00321124" w:rsidP="00321124">
            <w:pPr>
              <w:pStyle w:val="PargrafodaLista"/>
            </w:pPr>
            <w:r w:rsidRPr="003E403E">
              <w:t>Refinar os requisitos,</w:t>
            </w:r>
            <w:r w:rsidR="003E403E" w:rsidRPr="003E403E">
              <w:t xml:space="preserve"> apresentar modelagem e Arquitetura preliminar.</w:t>
            </w:r>
          </w:p>
          <w:p w:rsidR="003E403E" w:rsidRDefault="003E403E" w:rsidP="00321124">
            <w:pPr>
              <w:pStyle w:val="PargrafodaLista"/>
            </w:pPr>
          </w:p>
          <w:p w:rsidR="00321124" w:rsidRPr="005B410A" w:rsidRDefault="00321124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5B410A">
              <w:rPr>
                <w:rFonts w:ascii="Arial" w:hAnsi="Arial" w:cs="Arial"/>
                <w:lang w:val="pt-BR"/>
              </w:rPr>
              <w:t>Alterar Plano de Projeto</w:t>
            </w:r>
            <w:r w:rsidR="005B410A" w:rsidRPr="005B410A">
              <w:rPr>
                <w:rFonts w:ascii="Arial" w:hAnsi="Arial" w:cs="Arial"/>
                <w:lang w:val="pt-BR"/>
              </w:rPr>
              <w:t>,</w:t>
            </w:r>
            <w:r w:rsidRPr="005B410A">
              <w:rPr>
                <w:rFonts w:ascii="Arial" w:hAnsi="Arial" w:cs="Arial"/>
                <w:lang w:val="pt-BR"/>
              </w:rPr>
              <w:t xml:space="preserve"> Plano de Iteração</w:t>
            </w:r>
            <w:r w:rsidR="005B410A" w:rsidRPr="005B410A">
              <w:rPr>
                <w:rFonts w:ascii="Arial" w:hAnsi="Arial" w:cs="Arial"/>
                <w:lang w:val="pt-BR"/>
              </w:rPr>
              <w:t>, lista de Itens e Doc. de Vis</w:t>
            </w:r>
            <w:r w:rsidR="005B410A">
              <w:rPr>
                <w:rFonts w:ascii="Arial" w:hAnsi="Arial" w:cs="Arial"/>
                <w:lang w:val="pt-BR"/>
              </w:rPr>
              <w:t>ão.</w:t>
            </w:r>
          </w:p>
          <w:p w:rsidR="005B410A" w:rsidRPr="005B410A" w:rsidRDefault="005B410A" w:rsidP="005B410A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B410A">
              <w:rPr>
                <w:rFonts w:ascii="Arial" w:hAnsi="Arial" w:cs="Arial"/>
              </w:rPr>
              <w:t>Modelo de caso de uso;</w:t>
            </w:r>
          </w:p>
          <w:p w:rsidR="005B410A" w:rsidRPr="005B410A" w:rsidRDefault="005B410A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proofErr w:type="spellStart"/>
            <w:r w:rsidRPr="005B410A">
              <w:rPr>
                <w:rFonts w:ascii="Arial" w:hAnsi="Arial" w:cs="Arial"/>
              </w:rPr>
              <w:t>Arquitetura</w:t>
            </w:r>
            <w:proofErr w:type="spellEnd"/>
            <w:r w:rsidRPr="005B410A">
              <w:rPr>
                <w:rFonts w:ascii="Arial" w:hAnsi="Arial" w:cs="Arial"/>
              </w:rPr>
              <w:t xml:space="preserve"> </w:t>
            </w:r>
            <w:proofErr w:type="spellStart"/>
            <w:r w:rsidRPr="005B410A">
              <w:rPr>
                <w:rFonts w:ascii="Arial" w:hAnsi="Arial" w:cs="Arial"/>
              </w:rPr>
              <w:t>Preliminar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1828" w:type="dxa"/>
          </w:tcPr>
          <w:p w:rsidR="00321124" w:rsidRPr="006B11D3" w:rsidRDefault="005B410A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23/03/2015 a 30/03/2015</w:t>
            </w:r>
          </w:p>
        </w:tc>
        <w:tc>
          <w:tcPr>
            <w:tcW w:w="1731" w:type="dxa"/>
          </w:tcPr>
          <w:p w:rsidR="00321124" w:rsidRPr="00321124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tr w:rsidR="00872864" w:rsidRPr="00872864" w:rsidTr="006E3BB7">
        <w:tc>
          <w:tcPr>
            <w:tcW w:w="1742" w:type="dxa"/>
          </w:tcPr>
          <w:p w:rsidR="00872864" w:rsidRDefault="00872864">
            <w:pPr>
              <w:pStyle w:val="Corpodetexto"/>
              <w:spacing w:before="60"/>
              <w:ind w:left="0"/>
            </w:pPr>
            <w:proofErr w:type="spellStart"/>
            <w:r>
              <w:t>Construção</w:t>
            </w:r>
            <w:proofErr w:type="spellEnd"/>
          </w:p>
        </w:tc>
        <w:tc>
          <w:tcPr>
            <w:tcW w:w="984" w:type="dxa"/>
          </w:tcPr>
          <w:p w:rsidR="00872864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2571" w:type="dxa"/>
          </w:tcPr>
          <w:p w:rsidR="00872864" w:rsidRPr="003E403E" w:rsidRDefault="00872864" w:rsidP="003E403E">
            <w:pPr>
              <w:pStyle w:val="PargrafodaLista"/>
            </w:pPr>
            <w:r>
              <w:t xml:space="preserve">Objetivo: Gerar Relatórios, Mostrar </w:t>
            </w:r>
            <w:proofErr w:type="spellStart"/>
            <w:r>
              <w:t>Estatisticas</w:t>
            </w:r>
            <w:proofErr w:type="spellEnd"/>
            <w:r>
              <w:t>.</w:t>
            </w:r>
          </w:p>
        </w:tc>
        <w:tc>
          <w:tcPr>
            <w:tcW w:w="1828" w:type="dxa"/>
          </w:tcPr>
          <w:p w:rsidR="00872864" w:rsidRDefault="00872864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731" w:type="dxa"/>
          </w:tcPr>
          <w:p w:rsidR="00872864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</w:tr>
      <w:bookmarkEnd w:id="1"/>
      <w:bookmarkEnd w:id="2"/>
      <w:bookmarkEnd w:id="3"/>
    </w:tbl>
    <w:p w:rsidR="00677219" w:rsidRPr="00321124" w:rsidRDefault="00677219">
      <w:pPr>
        <w:rPr>
          <w:rFonts w:ascii="Arial" w:hAnsi="Arial" w:cs="Arial"/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r w:rsidRPr="006B11D3">
        <w:rPr>
          <w:rFonts w:cs="Arial"/>
          <w:sz w:val="20"/>
        </w:rPr>
        <w:t xml:space="preserve">Deployment e </w:t>
      </w:r>
      <w:proofErr w:type="spellStart"/>
      <w:r w:rsidRPr="006B11D3">
        <w:rPr>
          <w:rFonts w:cs="Arial"/>
          <w:sz w:val="20"/>
        </w:rPr>
        <w:t>Distribuição</w:t>
      </w:r>
      <w:proofErr w:type="spellEnd"/>
    </w:p>
    <w:p w:rsidR="00415834" w:rsidRPr="006B11D3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A distribuição do </w:t>
      </w:r>
      <w:proofErr w:type="spellStart"/>
      <w:r w:rsidRPr="006B11D3">
        <w:rPr>
          <w:rFonts w:ascii="Arial" w:hAnsi="Arial" w:cs="Arial"/>
          <w:lang w:val="pt-BR"/>
        </w:rPr>
        <w:t>Agile</w:t>
      </w:r>
      <w:proofErr w:type="spellEnd"/>
      <w:r w:rsidRPr="006B11D3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>
        <w:rPr>
          <w:rFonts w:ascii="Arial" w:hAnsi="Arial" w:cs="Arial"/>
          <w:lang w:val="pt-BR"/>
        </w:rPr>
        <w:t xml:space="preserve"> </w:t>
      </w:r>
      <w:r w:rsidRPr="006B11D3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6B11D3" w:rsidRDefault="00677219">
      <w:pPr>
        <w:pStyle w:val="Ttulo1"/>
        <w:rPr>
          <w:rFonts w:cs="Arial"/>
          <w:sz w:val="20"/>
        </w:rPr>
      </w:pPr>
      <w:proofErr w:type="spellStart"/>
      <w:r w:rsidRPr="006B11D3">
        <w:rPr>
          <w:rFonts w:cs="Arial"/>
          <w:sz w:val="20"/>
        </w:rPr>
        <w:t>Lições</w:t>
      </w:r>
      <w:proofErr w:type="spellEnd"/>
      <w:r w:rsidRPr="006B11D3">
        <w:rPr>
          <w:rFonts w:cs="Arial"/>
          <w:sz w:val="20"/>
        </w:rPr>
        <w:t xml:space="preserve"> </w:t>
      </w:r>
      <w:proofErr w:type="spellStart"/>
      <w:r w:rsidRPr="006B11D3">
        <w:rPr>
          <w:rFonts w:cs="Arial"/>
          <w:sz w:val="20"/>
        </w:rPr>
        <w:t>Aprendidas</w:t>
      </w:r>
      <w:proofErr w:type="spellEnd"/>
    </w:p>
    <w:p w:rsidR="008A3368" w:rsidRPr="006B11D3" w:rsidRDefault="009A614B">
      <w:pPr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N/D</w:t>
      </w:r>
    </w:p>
    <w:sectPr w:rsidR="008A3368" w:rsidRPr="006B11D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743" w:rsidRDefault="00984743">
      <w:r>
        <w:separator/>
      </w:r>
    </w:p>
  </w:endnote>
  <w:endnote w:type="continuationSeparator" w:id="0">
    <w:p w:rsidR="00984743" w:rsidRDefault="0098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286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72864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72864" w:rsidRPr="0087286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743" w:rsidRDefault="00984743">
      <w:r>
        <w:separator/>
      </w:r>
    </w:p>
  </w:footnote>
  <w:footnote w:type="continuationSeparator" w:id="0">
    <w:p w:rsidR="00984743" w:rsidRDefault="00984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E5BE9"/>
    <w:rsid w:val="0015471A"/>
    <w:rsid w:val="001D7B90"/>
    <w:rsid w:val="002013C4"/>
    <w:rsid w:val="00262E37"/>
    <w:rsid w:val="00321124"/>
    <w:rsid w:val="003B1D8D"/>
    <w:rsid w:val="003D61CB"/>
    <w:rsid w:val="003E403E"/>
    <w:rsid w:val="00415834"/>
    <w:rsid w:val="004167BC"/>
    <w:rsid w:val="004C7ED3"/>
    <w:rsid w:val="005B410A"/>
    <w:rsid w:val="00615BFC"/>
    <w:rsid w:val="00677219"/>
    <w:rsid w:val="00696D5F"/>
    <w:rsid w:val="006A104F"/>
    <w:rsid w:val="006B11D3"/>
    <w:rsid w:val="006D5D5C"/>
    <w:rsid w:val="006E3BB7"/>
    <w:rsid w:val="007A4E85"/>
    <w:rsid w:val="007A7B21"/>
    <w:rsid w:val="00872864"/>
    <w:rsid w:val="008A3368"/>
    <w:rsid w:val="008F2A18"/>
    <w:rsid w:val="008F6340"/>
    <w:rsid w:val="00956505"/>
    <w:rsid w:val="009736AA"/>
    <w:rsid w:val="00984743"/>
    <w:rsid w:val="00995BCF"/>
    <w:rsid w:val="009A614B"/>
    <w:rsid w:val="009B70AD"/>
    <w:rsid w:val="00A75F3C"/>
    <w:rsid w:val="00AD2E73"/>
    <w:rsid w:val="00AE68BA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A196A"/>
    <w:rsid w:val="00EC2E38"/>
    <w:rsid w:val="00EE284F"/>
    <w:rsid w:val="00EE32CC"/>
    <w:rsid w:val="00EE52AE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8615-A9B9-4F14-BAD9-5CBA1FF3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Pc</cp:lastModifiedBy>
  <cp:revision>3</cp:revision>
  <cp:lastPrinted>2015-03-17T00:07:00Z</cp:lastPrinted>
  <dcterms:created xsi:type="dcterms:W3CDTF">2015-03-30T18:06:00Z</dcterms:created>
  <dcterms:modified xsi:type="dcterms:W3CDTF">2015-03-31T01:47:00Z</dcterms:modified>
</cp:coreProperties>
</file>