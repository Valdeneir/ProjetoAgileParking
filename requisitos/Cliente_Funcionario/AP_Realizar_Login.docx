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5C279E" w:rsidRDefault="008242B2">
      <w:pPr>
        <w:pStyle w:val="Ttulo"/>
        <w:rPr>
          <w:sz w:val="36"/>
          <w:szCs w:val="36"/>
          <w:lang w:val="pt-BR"/>
        </w:rPr>
      </w:pPr>
      <w:r w:rsidRPr="005C279E">
        <w:rPr>
          <w:sz w:val="36"/>
          <w:szCs w:val="36"/>
          <w:lang w:val="pt-BR"/>
        </w:rPr>
        <w:t>Agile Parking</w:t>
      </w:r>
      <w:r w:rsidR="00285ED7" w:rsidRPr="005C279E">
        <w:rPr>
          <w:sz w:val="36"/>
          <w:szCs w:val="36"/>
          <w:lang w:val="pt-BR"/>
        </w:rPr>
        <w:br/>
        <w:t>Ca</w:t>
      </w:r>
      <w:r w:rsidRPr="005C279E">
        <w:rPr>
          <w:sz w:val="36"/>
          <w:szCs w:val="36"/>
          <w:lang w:val="pt-BR"/>
        </w:rPr>
        <w:t>so de Uso: Realizar Login</w:t>
      </w:r>
    </w:p>
    <w:p w:rsidR="005C279E" w:rsidRDefault="005C279E">
      <w:pPr>
        <w:pStyle w:val="Ttulo"/>
        <w:rPr>
          <w:lang w:val="pt-BR"/>
        </w:rPr>
      </w:pP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r w:rsidRPr="005C279E">
        <w:rPr>
          <w:rFonts w:cs="Arial"/>
          <w:sz w:val="20"/>
        </w:rPr>
        <w:t>Descrição Resumida</w:t>
      </w:r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Este caso de uso descreve como o usuário realiza o login no Sistema Agile Parking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r w:rsidRPr="005C279E">
        <w:rPr>
          <w:rFonts w:cs="Arial"/>
          <w:sz w:val="20"/>
        </w:rPr>
        <w:t>Descrição dos Atores</w:t>
      </w:r>
    </w:p>
    <w:p w:rsidR="008242B2" w:rsidRPr="005C279E" w:rsidRDefault="008242B2" w:rsidP="005C279E">
      <w:pPr>
        <w:pStyle w:val="Ttulo2"/>
        <w:jc w:val="both"/>
        <w:rPr>
          <w:rFonts w:cs="Arial"/>
        </w:rPr>
      </w:pPr>
      <w:r w:rsidRPr="005C279E">
        <w:rPr>
          <w:rFonts w:cs="Arial"/>
        </w:rPr>
        <w:t>Funcionário</w:t>
      </w:r>
    </w:p>
    <w:p w:rsidR="008242B2" w:rsidRPr="005C279E" w:rsidRDefault="008242B2" w:rsidP="005C279E">
      <w:pPr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>2.2     Cliente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Pré-condições</w:t>
      </w:r>
    </w:p>
    <w:p w:rsidR="00285ED7" w:rsidRPr="005C279E" w:rsidRDefault="008242B2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A tela de login foi carregada e apresentada ao ator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Fluxo Principal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Esse caso de</w:t>
      </w:r>
      <w:r w:rsidR="008242B2" w:rsidRPr="005C279E">
        <w:rPr>
          <w:rFonts w:ascii="Arial" w:hAnsi="Arial" w:cs="Arial"/>
          <w:lang w:val="pt-BR"/>
        </w:rPr>
        <w:t xml:space="preserve"> uso começa quando o ator deseja se logar no Sistema Agile Parking;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seleciona a opção de cliente ou funcionário;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ator digita seu nome de usuário e a senha;</w:t>
      </w:r>
    </w:p>
    <w:p w:rsidR="00285ED7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sistema verifica se existe um usuário cadastrado com os dados fornecidos; [FA1]</w:t>
      </w:r>
    </w:p>
    <w:p w:rsidR="008242B2" w:rsidRPr="005C279E" w:rsidRDefault="008242B2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usuário é autenticado e uma sessão é criada;</w:t>
      </w:r>
    </w:p>
    <w:p w:rsidR="00285ED7" w:rsidRPr="005C279E" w:rsidRDefault="003C6BB0" w:rsidP="005C279E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O caso de uso é encerrado</w:t>
      </w:r>
      <w:r w:rsidR="00285ED7" w:rsidRPr="005C279E">
        <w:rPr>
          <w:rFonts w:ascii="Arial" w:hAnsi="Arial" w:cs="Arial"/>
          <w:lang w:val="pt-BR"/>
        </w:rPr>
        <w:t>.</w:t>
      </w:r>
    </w:p>
    <w:p w:rsidR="00285ED7" w:rsidRPr="005C279E" w:rsidRDefault="003C6BB0" w:rsidP="005C279E">
      <w:pPr>
        <w:pStyle w:val="Ttulo1"/>
        <w:jc w:val="both"/>
        <w:rPr>
          <w:rFonts w:cs="Arial"/>
          <w:sz w:val="20"/>
        </w:rPr>
      </w:pPr>
      <w:r w:rsidRPr="005C279E">
        <w:rPr>
          <w:rFonts w:cs="Arial"/>
          <w:sz w:val="20"/>
        </w:rPr>
        <w:t>Fluxos Alternativos</w:t>
      </w:r>
    </w:p>
    <w:p w:rsidR="00285ED7" w:rsidRPr="005C279E" w:rsidRDefault="007A3744" w:rsidP="005C279E">
      <w:pPr>
        <w:pStyle w:val="Ttulo2"/>
        <w:jc w:val="both"/>
        <w:rPr>
          <w:rFonts w:cs="Arial"/>
        </w:rPr>
      </w:pPr>
      <w:r w:rsidRPr="005C279E">
        <w:rPr>
          <w:rFonts w:cs="Arial"/>
        </w:rPr>
        <w:t>Fluxo Alternativo [FA1]</w:t>
      </w:r>
    </w:p>
    <w:p w:rsidR="00285ED7" w:rsidRPr="005C279E" w:rsidRDefault="007A3744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Se no passo 3</w:t>
      </w:r>
      <w:r w:rsidR="003C6BB0" w:rsidRPr="005C279E">
        <w:rPr>
          <w:rFonts w:ascii="Arial" w:hAnsi="Arial" w:cs="Arial"/>
          <w:lang w:val="pt-BR"/>
        </w:rPr>
        <w:t xml:space="preserve"> do Fluxo Principal o </w:t>
      </w:r>
      <w:r w:rsidRPr="005C279E">
        <w:rPr>
          <w:rFonts w:ascii="Arial" w:hAnsi="Arial" w:cs="Arial"/>
          <w:lang w:val="pt-BR"/>
        </w:rPr>
        <w:t>ator digita um usuário ou senha inválido</w:t>
      </w:r>
      <w:r w:rsidR="003C6BB0" w:rsidRPr="005C279E">
        <w:rPr>
          <w:rFonts w:ascii="Arial" w:hAnsi="Arial" w:cs="Arial"/>
          <w:lang w:val="pt-BR"/>
        </w:rPr>
        <w:t xml:space="preserve">, então </w:t>
      </w:r>
    </w:p>
    <w:p w:rsidR="00285ED7" w:rsidRPr="005C279E" w:rsidRDefault="007A3744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Ao entrar com o nome de usuário ou senha inválidos, o sistema mostrará uma mensagem de erro;</w:t>
      </w:r>
      <w:r w:rsidR="00285ED7" w:rsidRPr="005C279E">
        <w:rPr>
          <w:rFonts w:ascii="Arial" w:hAnsi="Arial" w:cs="Arial"/>
          <w:lang w:val="pt-BR"/>
        </w:rPr>
        <w:t xml:space="preserve"> </w:t>
      </w:r>
    </w:p>
    <w:p w:rsidR="00285ED7" w:rsidRPr="005C279E" w:rsidRDefault="003C6BB0" w:rsidP="005C279E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O caso de uso retorna para o passo </w:t>
      </w:r>
      <w:r w:rsidR="007A3744" w:rsidRPr="005C279E">
        <w:rPr>
          <w:rFonts w:ascii="Arial" w:hAnsi="Arial" w:cs="Arial"/>
          <w:lang w:val="pt-BR"/>
        </w:rPr>
        <w:t>3.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</w:rPr>
      </w:pPr>
      <w:r w:rsidRPr="005C279E">
        <w:rPr>
          <w:rFonts w:cs="Arial"/>
          <w:sz w:val="20"/>
        </w:rPr>
        <w:t xml:space="preserve">Subfluxos </w:t>
      </w:r>
    </w:p>
    <w:p w:rsidR="00285ED7" w:rsidRPr="005C279E" w:rsidRDefault="007A3744" w:rsidP="005C279E">
      <w:pPr>
        <w:pStyle w:val="Ttulo2"/>
        <w:jc w:val="both"/>
        <w:rPr>
          <w:rFonts w:cs="Arial"/>
        </w:rPr>
      </w:pPr>
      <w:r w:rsidRPr="005C279E">
        <w:rPr>
          <w:rFonts w:cs="Arial"/>
        </w:rPr>
        <w:t>N/A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Cenários Principais</w:t>
      </w:r>
    </w:p>
    <w:p w:rsidR="00285ED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>Cenário 1</w:t>
      </w:r>
    </w:p>
    <w:p w:rsidR="00285ED7" w:rsidRPr="005C279E" w:rsidRDefault="000059E7" w:rsidP="005C279E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Todos os passos do fluxo principal.</w:t>
      </w:r>
    </w:p>
    <w:p w:rsidR="000059E7" w:rsidRPr="005C279E" w:rsidRDefault="000059E7" w:rsidP="005C279E">
      <w:pPr>
        <w:pStyle w:val="Ttulo2"/>
        <w:jc w:val="both"/>
        <w:rPr>
          <w:rFonts w:cs="Arial"/>
          <w:lang w:val="pt-BR"/>
        </w:rPr>
      </w:pPr>
      <w:r w:rsidRPr="005C279E">
        <w:rPr>
          <w:rFonts w:cs="Arial"/>
          <w:lang w:val="pt-BR"/>
        </w:rPr>
        <w:t>Cenário 2</w:t>
      </w:r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 xml:space="preserve">Passos </w:t>
      </w:r>
      <w:r w:rsidR="00F07F16">
        <w:rPr>
          <w:rFonts w:ascii="Arial" w:hAnsi="Arial" w:cs="Arial"/>
          <w:lang w:val="pt-BR"/>
        </w:rPr>
        <w:t xml:space="preserve">1,2 e 3 </w:t>
      </w:r>
      <w:bookmarkStart w:id="0" w:name="_GoBack"/>
      <w:bookmarkEnd w:id="0"/>
      <w:r w:rsidRPr="005C279E">
        <w:rPr>
          <w:rFonts w:ascii="Arial" w:hAnsi="Arial" w:cs="Arial"/>
          <w:lang w:val="pt-BR"/>
        </w:rPr>
        <w:t>do fluxo principal;</w:t>
      </w:r>
    </w:p>
    <w:p w:rsidR="000059E7" w:rsidRPr="005C279E" w:rsidRDefault="000059E7" w:rsidP="005C279E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Fluxo alternativo 1.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t>Pós-condições</w:t>
      </w:r>
    </w:p>
    <w:p w:rsidR="00285ED7" w:rsidRPr="005C279E" w:rsidRDefault="000059E7" w:rsidP="005C279E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5C279E">
        <w:rPr>
          <w:rFonts w:ascii="Arial" w:hAnsi="Arial" w:cs="Arial"/>
          <w:b/>
          <w:sz w:val="20"/>
          <w:szCs w:val="20"/>
        </w:rPr>
        <w:t xml:space="preserve">8.1     Se o caso de uso foi executado corretamente, o ator está logado no Sistema Agile Parking. Caso contrário, o estado do sistema permanece inalterado. </w:t>
      </w:r>
    </w:p>
    <w:p w:rsidR="00285ED7" w:rsidRPr="005C279E" w:rsidRDefault="00285ED7" w:rsidP="005C279E">
      <w:pPr>
        <w:pStyle w:val="Ttulo1"/>
        <w:jc w:val="both"/>
        <w:rPr>
          <w:rFonts w:cs="Arial"/>
          <w:sz w:val="20"/>
          <w:lang w:val="pt-BR"/>
        </w:rPr>
      </w:pPr>
      <w:r w:rsidRPr="005C279E">
        <w:rPr>
          <w:rFonts w:cs="Arial"/>
          <w:sz w:val="20"/>
          <w:lang w:val="pt-BR"/>
        </w:rPr>
        <w:lastRenderedPageBreak/>
        <w:t>Requisitos Adicionais</w:t>
      </w:r>
    </w:p>
    <w:p w:rsidR="00285ED7" w:rsidRPr="005C279E" w:rsidRDefault="000059E7" w:rsidP="005C279E">
      <w:pPr>
        <w:pStyle w:val="Corpodetexto"/>
        <w:jc w:val="both"/>
        <w:rPr>
          <w:rFonts w:ascii="Arial" w:hAnsi="Arial" w:cs="Arial"/>
          <w:lang w:val="pt-BR"/>
        </w:rPr>
      </w:pPr>
      <w:r w:rsidRPr="005C279E">
        <w:rPr>
          <w:rFonts w:ascii="Arial" w:hAnsi="Arial" w:cs="Arial"/>
          <w:lang w:val="pt-BR"/>
        </w:rPr>
        <w:t>N/A</w:t>
      </w:r>
    </w:p>
    <w:p w:rsidR="00B9279E" w:rsidRPr="005C279E" w:rsidRDefault="00B9279E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C279E" w:rsidRDefault="005C279E" w:rsidP="005C279E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5C279E" w:rsidRDefault="005C279E" w:rsidP="005C279E">
      <w:pPr>
        <w:rPr>
          <w:lang w:val="pt-BR"/>
        </w:rPr>
      </w:pPr>
    </w:p>
    <w:p w:rsidR="005C279E" w:rsidRPr="005C279E" w:rsidRDefault="00853094" w:rsidP="005C279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15511" cy="133403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8B" w:rsidRPr="005C279E" w:rsidRDefault="001D588B" w:rsidP="005C279E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1D588B" w:rsidRPr="005C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61" w:rsidRDefault="00D20161">
      <w:r>
        <w:separator/>
      </w:r>
    </w:p>
  </w:endnote>
  <w:endnote w:type="continuationSeparator" w:id="0">
    <w:p w:rsidR="00D20161" w:rsidRDefault="00D2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F1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07F1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61" w:rsidRDefault="00D20161">
      <w:r>
        <w:separator/>
      </w:r>
    </w:p>
  </w:footnote>
  <w:footnote w:type="continuationSeparator" w:id="0">
    <w:p w:rsidR="00D20161" w:rsidRDefault="00D20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588B" w:rsidP="003C6BB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588B">
            <w:rPr>
              <w:sz w:val="20"/>
              <w:lang w:val="pt-BR"/>
            </w:rPr>
            <w:t>Realizar Login</w:t>
          </w:r>
        </w:p>
      </w:tc>
      <w:tc>
        <w:tcPr>
          <w:tcW w:w="2369" w:type="dxa"/>
        </w:tcPr>
        <w:p w:rsidR="001D588B" w:rsidRDefault="001D588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520FEC"/>
    <w:multiLevelType w:val="hybridMultilevel"/>
    <w:tmpl w:val="DC9CD1CA"/>
    <w:lvl w:ilvl="0" w:tplc="32E6308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25"/>
    <w:rsid w:val="000059E7"/>
    <w:rsid w:val="00091E6D"/>
    <w:rsid w:val="001D588B"/>
    <w:rsid w:val="00285ED7"/>
    <w:rsid w:val="003C6BB0"/>
    <w:rsid w:val="005567CB"/>
    <w:rsid w:val="005C279E"/>
    <w:rsid w:val="00733AEF"/>
    <w:rsid w:val="007A3744"/>
    <w:rsid w:val="008242B2"/>
    <w:rsid w:val="00853094"/>
    <w:rsid w:val="00B9279E"/>
    <w:rsid w:val="00C76F25"/>
    <w:rsid w:val="00D20161"/>
    <w:rsid w:val="00F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EB18950-7EC0-465E-84EE-4F726863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59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15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ASUS</dc:creator>
  <cp:lastModifiedBy>ASUS</cp:lastModifiedBy>
  <cp:revision>7</cp:revision>
  <cp:lastPrinted>2015-04-27T22:43:00Z</cp:lastPrinted>
  <dcterms:created xsi:type="dcterms:W3CDTF">2015-05-01T15:11:00Z</dcterms:created>
  <dcterms:modified xsi:type="dcterms:W3CDTF">2015-05-04T23:13:00Z</dcterms:modified>
</cp:coreProperties>
</file>